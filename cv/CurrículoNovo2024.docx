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4091" w14:textId="77777777" w:rsidR="00DE6AEF" w:rsidRDefault="00FD1876">
      <w:pPr>
        <w:pStyle w:val="Ttulo"/>
        <w:rPr>
          <w:lang w:val="pt-BR"/>
        </w:rPr>
      </w:pPr>
      <w:r>
        <w:rPr>
          <w:lang w:val="pt-BR"/>
        </w:rPr>
        <w:t>LEANDRO COSTA BELFOR</w:t>
      </w:r>
    </w:p>
    <w:p w14:paraId="763ECD3E" w14:textId="793ADB83" w:rsidR="004D059B" w:rsidRPr="00B95340" w:rsidRDefault="00FD1876" w:rsidP="00C416DB">
      <w:pPr>
        <w:rPr>
          <w:i/>
          <w:iCs/>
          <w:sz w:val="24"/>
          <w:szCs w:val="24"/>
          <w:u w:val="single"/>
          <w:lang w:val="pt-BR"/>
        </w:rPr>
      </w:pPr>
      <w:r>
        <w:rPr>
          <w:lang w:val="pt-BR"/>
        </w:rPr>
        <w:t xml:space="preserve">[ </w:t>
      </w:r>
      <w:r w:rsidR="00CF5352">
        <w:rPr>
          <w:sz w:val="24"/>
          <w:szCs w:val="24"/>
          <w:lang w:val="pt-BR"/>
        </w:rPr>
        <w:t xml:space="preserve">Rua </w:t>
      </w:r>
      <w:r w:rsidR="0027066F">
        <w:rPr>
          <w:sz w:val="24"/>
          <w:szCs w:val="24"/>
          <w:lang w:val="pt-BR"/>
        </w:rPr>
        <w:t>Dom Leopoldo Duarte</w:t>
      </w:r>
      <w:r w:rsidR="00CF5352">
        <w:rPr>
          <w:sz w:val="24"/>
          <w:szCs w:val="24"/>
          <w:lang w:val="pt-BR"/>
        </w:rPr>
        <w:t xml:space="preserve"> – </w:t>
      </w:r>
      <w:r w:rsidR="0027066F">
        <w:rPr>
          <w:sz w:val="24"/>
          <w:szCs w:val="24"/>
          <w:lang w:val="pt-BR"/>
        </w:rPr>
        <w:t>606</w:t>
      </w:r>
      <w:r w:rsidR="00B24C4C">
        <w:rPr>
          <w:sz w:val="24"/>
          <w:szCs w:val="24"/>
          <w:lang w:val="pt-BR"/>
        </w:rPr>
        <w:t xml:space="preserve"> </w:t>
      </w:r>
      <w:r w:rsidR="00CF5352">
        <w:rPr>
          <w:sz w:val="24"/>
          <w:szCs w:val="24"/>
          <w:lang w:val="pt-BR"/>
        </w:rPr>
        <w:t>,</w:t>
      </w:r>
      <w:r w:rsidR="0027066F">
        <w:rPr>
          <w:sz w:val="24"/>
          <w:szCs w:val="24"/>
          <w:lang w:val="pt-BR"/>
        </w:rPr>
        <w:t xml:space="preserve"> Cambuci</w:t>
      </w:r>
      <w:r w:rsidR="00B24C4C">
        <w:rPr>
          <w:sz w:val="24"/>
          <w:szCs w:val="24"/>
          <w:lang w:val="pt-BR"/>
        </w:rPr>
        <w:t>,</w:t>
      </w:r>
      <w:r w:rsidR="00CF5352">
        <w:rPr>
          <w:sz w:val="24"/>
          <w:szCs w:val="24"/>
          <w:lang w:val="pt-BR"/>
        </w:rPr>
        <w:t xml:space="preserve"> São Paulo</w:t>
      </w:r>
      <w:r>
        <w:rPr>
          <w:sz w:val="24"/>
          <w:szCs w:val="24"/>
          <w:lang w:val="pt-BR"/>
        </w:rPr>
        <w:t>] |Contato:(</w:t>
      </w:r>
      <w:r w:rsidR="00CF5352">
        <w:rPr>
          <w:sz w:val="24"/>
          <w:szCs w:val="24"/>
          <w:lang w:val="pt-BR"/>
        </w:rPr>
        <w:t>11</w:t>
      </w:r>
      <w:r>
        <w:rPr>
          <w:sz w:val="24"/>
          <w:szCs w:val="24"/>
          <w:lang w:val="pt-BR"/>
        </w:rPr>
        <w:t>) </w:t>
      </w:r>
      <w:r w:rsidR="00F440A4">
        <w:rPr>
          <w:sz w:val="24"/>
          <w:szCs w:val="24"/>
          <w:lang w:val="pt-BR"/>
        </w:rPr>
        <w:t xml:space="preserve">994352043 </w:t>
      </w:r>
      <w:r>
        <w:rPr>
          <w:sz w:val="24"/>
          <w:szCs w:val="24"/>
          <w:lang w:val="pt-BR"/>
        </w:rPr>
        <w:t xml:space="preserve">| E-mail: macedobeiramar@hotmail.com </w:t>
      </w:r>
    </w:p>
    <w:p w14:paraId="4C16E72E" w14:textId="3E6D975A" w:rsidR="00B95340" w:rsidRPr="00247A2D" w:rsidRDefault="00B95340" w:rsidP="00C416DB">
      <w:pPr>
        <w:rPr>
          <w:i/>
          <w:iCs/>
          <w:color w:val="FF0000"/>
          <w:sz w:val="24"/>
          <w:szCs w:val="24"/>
          <w:u w:val="single"/>
          <w:lang w:val="pt-BR"/>
        </w:rPr>
      </w:pPr>
      <w:r w:rsidRPr="008663E3">
        <w:rPr>
          <w:b/>
          <w:bCs/>
          <w:i/>
          <w:iCs/>
          <w:sz w:val="20"/>
          <w:lang w:val="pt-BR"/>
        </w:rPr>
        <w:t>Portfólio</w:t>
      </w:r>
      <w:r w:rsidR="00247A2D" w:rsidRPr="008663E3">
        <w:rPr>
          <w:b/>
          <w:bCs/>
          <w:i/>
          <w:iCs/>
          <w:sz w:val="20"/>
          <w:lang w:val="pt-BR"/>
        </w:rPr>
        <w:t xml:space="preserve"> com Projetos já feitos por mim</w:t>
      </w:r>
      <w:r w:rsidR="002B7936">
        <w:rPr>
          <w:b/>
          <w:bCs/>
          <w:i/>
          <w:iCs/>
          <w:sz w:val="20"/>
          <w:lang w:val="pt-BR"/>
        </w:rPr>
        <w:t>, acesse</w:t>
      </w:r>
      <w:r w:rsidR="00247A2D">
        <w:rPr>
          <w:i/>
          <w:iCs/>
          <w:sz w:val="24"/>
          <w:szCs w:val="24"/>
          <w:lang w:val="pt-BR"/>
        </w:rPr>
        <w:t>:</w:t>
      </w:r>
      <w:r w:rsidR="00D95C58">
        <w:rPr>
          <w:i/>
          <w:iCs/>
          <w:sz w:val="24"/>
          <w:szCs w:val="24"/>
          <w:lang w:val="pt-BR"/>
        </w:rPr>
        <w:t xml:space="preserve"> </w:t>
      </w:r>
      <w:r w:rsidR="00247A2D" w:rsidRPr="00247A2D">
        <w:rPr>
          <w:b/>
          <w:bCs/>
          <w:i/>
          <w:iCs/>
          <w:color w:val="000000" w:themeColor="text1"/>
          <w:sz w:val="20"/>
          <w:lang w:val="pt-BR"/>
        </w:rPr>
        <w:t>https://belforz.github.io/portffoliobelforz/</w:t>
      </w:r>
    </w:p>
    <w:p w14:paraId="6254CA2B" w14:textId="77777777" w:rsidR="00E10F3A" w:rsidRDefault="00E10F3A">
      <w:pPr>
        <w:pStyle w:val="Listacommarcadores"/>
        <w:numPr>
          <w:ilvl w:val="0"/>
          <w:numId w:val="0"/>
        </w:numPr>
        <w:ind w:left="144" w:hanging="144"/>
        <w:rPr>
          <w:rFonts w:ascii="Arial" w:hAnsi="Arial" w:cs="Arial"/>
          <w:b/>
          <w:sz w:val="24"/>
          <w:szCs w:val="24"/>
          <w:lang w:val="pt-BR"/>
        </w:rPr>
      </w:pPr>
    </w:p>
    <w:p w14:paraId="69DCBD31" w14:textId="77777777" w:rsidR="0001509F" w:rsidRDefault="00FD1876" w:rsidP="0001509F">
      <w:pPr>
        <w:pStyle w:val="Listacommarcadores"/>
        <w:numPr>
          <w:ilvl w:val="0"/>
          <w:numId w:val="0"/>
        </w:numPr>
        <w:ind w:left="144" w:hanging="144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Educação </w:t>
      </w:r>
    </w:p>
    <w:p w14:paraId="12814CBA" w14:textId="77777777" w:rsidR="00FA69D0" w:rsidRDefault="00FA69D0" w:rsidP="0001509F">
      <w:pPr>
        <w:pStyle w:val="Listacommarcadores"/>
        <w:numPr>
          <w:ilvl w:val="0"/>
          <w:numId w:val="0"/>
        </w:numPr>
        <w:ind w:left="144" w:hanging="144"/>
        <w:rPr>
          <w:rFonts w:ascii="Arial" w:hAnsi="Arial" w:cs="Arial"/>
          <w:b/>
          <w:sz w:val="24"/>
          <w:szCs w:val="24"/>
          <w:lang w:val="pt-BR"/>
        </w:rPr>
      </w:pPr>
    </w:p>
    <w:p w14:paraId="0347A741" w14:textId="77777777" w:rsidR="00FA69D0" w:rsidRDefault="00FA69D0" w:rsidP="00FA69D0">
      <w:pPr>
        <w:pStyle w:val="Subseo"/>
        <w:numPr>
          <w:ilvl w:val="0"/>
          <w:numId w:val="8"/>
        </w:numPr>
        <w:spacing w:before="10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Tecnólogo em ANÁLISE E DESENVOLVIMENTO DE SISTEMAS | 2024-2026 | FACULDADES METROPOLITANAS uNIDAS (FMU)</w:t>
      </w:r>
    </w:p>
    <w:p w14:paraId="2FA90C3F" w14:textId="466735B4" w:rsidR="00FA69D0" w:rsidRPr="00266541" w:rsidRDefault="00BD6035" w:rsidP="00266541">
      <w:pPr>
        <w:pStyle w:val="Subseo"/>
        <w:numPr>
          <w:ilvl w:val="0"/>
          <w:numId w:val="8"/>
        </w:numPr>
        <w:spacing w:before="10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TÉCNICO em DESENVOLVIMENTo DE SISTEMAS | 2022 – 2023 | escola técnica estadual de são </w:t>
      </w:r>
      <w:r w:rsidR="0027066F">
        <w:rPr>
          <w:rFonts w:ascii="Arial" w:hAnsi="Arial" w:cs="Arial"/>
          <w:sz w:val="24"/>
          <w:szCs w:val="24"/>
          <w:lang w:val="pt-BR"/>
        </w:rPr>
        <w:t>PAULO (</w:t>
      </w:r>
      <w:r>
        <w:rPr>
          <w:rFonts w:ascii="Arial" w:hAnsi="Arial" w:cs="Arial"/>
          <w:sz w:val="24"/>
          <w:szCs w:val="24"/>
          <w:lang w:val="pt-BR"/>
        </w:rPr>
        <w:t>etec – CENTRO paula souza)</w:t>
      </w:r>
    </w:p>
    <w:p w14:paraId="41A242D6" w14:textId="68E9BFF7" w:rsidR="00B24C4C" w:rsidRDefault="00B24C4C" w:rsidP="00B24C4C">
      <w:pPr>
        <w:pStyle w:val="Ttulodase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Habilidades e Competências</w:t>
      </w:r>
    </w:p>
    <w:p w14:paraId="5B4C3103" w14:textId="684B2699" w:rsidR="00B24C4C" w:rsidRPr="002805D1" w:rsidRDefault="00B24C4C" w:rsidP="00B24C4C">
      <w:pPr>
        <w:pStyle w:val="PargrafodaLista"/>
        <w:numPr>
          <w:ilvl w:val="0"/>
          <w:numId w:val="13"/>
        </w:numPr>
        <w:rPr>
          <w:lang w:val="pt-BR"/>
        </w:rPr>
      </w:pPr>
      <w:r w:rsidRPr="00C62795">
        <w:rPr>
          <w:rFonts w:ascii="Arial" w:hAnsi="Arial" w:cs="Arial"/>
          <w:b/>
          <w:bCs/>
          <w:sz w:val="24"/>
          <w:szCs w:val="24"/>
          <w:lang w:val="pt-BR"/>
        </w:rPr>
        <w:t xml:space="preserve">Linguagem </w:t>
      </w:r>
      <w:r w:rsidR="00B3414F" w:rsidRPr="00C62795">
        <w:rPr>
          <w:rFonts w:ascii="Arial" w:hAnsi="Arial" w:cs="Arial"/>
          <w:b/>
          <w:bCs/>
          <w:sz w:val="24"/>
          <w:szCs w:val="24"/>
          <w:lang w:val="pt-BR"/>
        </w:rPr>
        <w:t>Pytho</w:t>
      </w:r>
      <w:r w:rsidR="005E3FF1" w:rsidRPr="00C62795">
        <w:rPr>
          <w:rFonts w:ascii="Arial" w:hAnsi="Arial" w:cs="Arial"/>
          <w:b/>
          <w:bCs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r w:rsidR="00872ADF">
        <w:rPr>
          <w:rFonts w:ascii="Arial" w:hAnsi="Arial" w:cs="Arial"/>
          <w:sz w:val="24"/>
          <w:szCs w:val="24"/>
          <w:lang w:val="pt-BR"/>
        </w:rPr>
        <w:t>Básico</w:t>
      </w:r>
    </w:p>
    <w:p w14:paraId="7BA4719F" w14:textId="120D54D1" w:rsidR="002805D1" w:rsidRPr="005E3FF1" w:rsidRDefault="002805D1" w:rsidP="00B24C4C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Linguagem PHP</w:t>
      </w:r>
      <w:r w:rsidR="00BD29A3">
        <w:rPr>
          <w:rFonts w:ascii="Arial" w:hAnsi="Arial" w:cs="Arial"/>
          <w:b/>
          <w:bCs/>
          <w:sz w:val="24"/>
          <w:szCs w:val="24"/>
          <w:lang w:val="pt-BR"/>
        </w:rPr>
        <w:t xml:space="preserve"> e Java</w:t>
      </w:r>
      <w:r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="00BD29A3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D29A3">
        <w:rPr>
          <w:rFonts w:ascii="Arial" w:hAnsi="Arial" w:cs="Arial"/>
          <w:sz w:val="24"/>
          <w:szCs w:val="24"/>
          <w:lang w:val="pt-BR"/>
        </w:rPr>
        <w:t>Intermediário</w:t>
      </w:r>
    </w:p>
    <w:p w14:paraId="7C54146A" w14:textId="4ED6D43B" w:rsidR="00B3414F" w:rsidRPr="00B3414F" w:rsidRDefault="00B3414F" w:rsidP="00B24C4C">
      <w:pPr>
        <w:pStyle w:val="PargrafodaLista"/>
        <w:numPr>
          <w:ilvl w:val="0"/>
          <w:numId w:val="13"/>
        </w:numPr>
        <w:rPr>
          <w:lang w:val="pt-BR"/>
        </w:rPr>
      </w:pPr>
      <w:r w:rsidRPr="00C62795">
        <w:rPr>
          <w:rFonts w:ascii="Arial" w:hAnsi="Arial" w:cs="Arial"/>
          <w:b/>
          <w:bCs/>
          <w:sz w:val="24"/>
          <w:szCs w:val="24"/>
          <w:lang w:val="pt-BR"/>
        </w:rPr>
        <w:t xml:space="preserve">Conhecimento </w:t>
      </w:r>
      <w:r w:rsidR="00D07EB0" w:rsidRPr="00C62795">
        <w:rPr>
          <w:rFonts w:ascii="Arial" w:hAnsi="Arial" w:cs="Arial"/>
          <w:b/>
          <w:bCs/>
          <w:sz w:val="24"/>
          <w:szCs w:val="24"/>
          <w:lang w:val="pt-BR"/>
        </w:rPr>
        <w:t>avançado</w:t>
      </w:r>
      <w:r>
        <w:rPr>
          <w:rFonts w:ascii="Arial" w:hAnsi="Arial" w:cs="Arial"/>
          <w:sz w:val="24"/>
          <w:szCs w:val="24"/>
          <w:lang w:val="pt-BR"/>
        </w:rPr>
        <w:t xml:space="preserve"> de HTML, CSS e JavaScript</w:t>
      </w:r>
    </w:p>
    <w:p w14:paraId="74828E82" w14:textId="765F5B48" w:rsidR="00B3414F" w:rsidRPr="00DA2CC9" w:rsidRDefault="00B3414F" w:rsidP="00B24C4C">
      <w:pPr>
        <w:pStyle w:val="PargrafodaLista"/>
        <w:numPr>
          <w:ilvl w:val="0"/>
          <w:numId w:val="13"/>
        </w:numPr>
        <w:rPr>
          <w:lang w:val="pt-BR"/>
        </w:rPr>
      </w:pPr>
      <w:r w:rsidRPr="008B036C">
        <w:rPr>
          <w:rFonts w:ascii="Arial" w:hAnsi="Arial" w:cs="Arial"/>
          <w:b/>
          <w:bCs/>
          <w:sz w:val="24"/>
          <w:szCs w:val="24"/>
          <w:lang w:val="pt-BR"/>
        </w:rPr>
        <w:t>Experiencia com modelagem de banco de dados</w:t>
      </w:r>
      <w:r>
        <w:rPr>
          <w:rFonts w:ascii="Arial" w:hAnsi="Arial" w:cs="Arial"/>
          <w:sz w:val="24"/>
          <w:szCs w:val="24"/>
          <w:lang w:val="pt-BR"/>
        </w:rPr>
        <w:t xml:space="preserve"> e gerenciamento de dados SQL(MySQL, Postgree, SQL SERVER)  e NoSQL</w:t>
      </w:r>
      <w:r w:rsidR="00872ADF">
        <w:rPr>
          <w:rFonts w:ascii="Arial" w:hAnsi="Arial" w:cs="Arial"/>
          <w:sz w:val="24"/>
          <w:szCs w:val="24"/>
          <w:lang w:val="pt-BR"/>
        </w:rPr>
        <w:t>(MongoDB)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04B43E98" w14:textId="3203F041" w:rsidR="00DA2CC9" w:rsidRPr="00B3414F" w:rsidRDefault="00DA2CC9" w:rsidP="00B24C4C">
      <w:pPr>
        <w:pStyle w:val="PargrafodaLista"/>
        <w:numPr>
          <w:ilvl w:val="0"/>
          <w:numId w:val="13"/>
        </w:numPr>
        <w:rPr>
          <w:lang w:val="pt-BR"/>
        </w:rPr>
      </w:pPr>
      <w:r w:rsidRPr="00162F69">
        <w:rPr>
          <w:rFonts w:ascii="Arial" w:hAnsi="Arial" w:cs="Arial"/>
          <w:b/>
          <w:bCs/>
          <w:sz w:val="24"/>
          <w:szCs w:val="24"/>
          <w:lang w:val="pt-BR"/>
        </w:rPr>
        <w:t>Serviços de Hospedagem</w:t>
      </w:r>
      <w:r>
        <w:rPr>
          <w:rFonts w:ascii="Arial" w:hAnsi="Arial" w:cs="Arial"/>
          <w:sz w:val="24"/>
          <w:szCs w:val="24"/>
          <w:lang w:val="pt-BR"/>
        </w:rPr>
        <w:t xml:space="preserve"> e linkagem com domínios externos.</w:t>
      </w:r>
    </w:p>
    <w:p w14:paraId="4B15DA10" w14:textId="203DD83A" w:rsidR="00B3414F" w:rsidRPr="00C62795" w:rsidRDefault="00B3414F" w:rsidP="00B3414F">
      <w:pPr>
        <w:pStyle w:val="PargrafodaLista"/>
        <w:numPr>
          <w:ilvl w:val="0"/>
          <w:numId w:val="13"/>
        </w:numPr>
        <w:rPr>
          <w:lang w:val="pt-BR"/>
        </w:rPr>
      </w:pPr>
      <w:r w:rsidRPr="00F05E96">
        <w:rPr>
          <w:rFonts w:ascii="Arial" w:hAnsi="Arial" w:cs="Arial"/>
          <w:b/>
          <w:bCs/>
          <w:sz w:val="24"/>
          <w:szCs w:val="24"/>
          <w:lang w:val="pt-BR"/>
        </w:rPr>
        <w:t>Noções</w:t>
      </w:r>
      <w:r>
        <w:rPr>
          <w:rFonts w:ascii="Arial" w:hAnsi="Arial" w:cs="Arial"/>
          <w:sz w:val="24"/>
          <w:szCs w:val="24"/>
          <w:lang w:val="pt-BR"/>
        </w:rPr>
        <w:t xml:space="preserve"> de linguagem C</w:t>
      </w:r>
      <w:r w:rsidR="00162F69">
        <w:rPr>
          <w:rFonts w:ascii="Arial" w:hAnsi="Arial" w:cs="Arial"/>
          <w:sz w:val="24"/>
          <w:szCs w:val="24"/>
          <w:lang w:val="pt-BR"/>
        </w:rPr>
        <w:t>, C++</w:t>
      </w:r>
      <w:r w:rsidR="00F05E96">
        <w:rPr>
          <w:rFonts w:ascii="Arial" w:hAnsi="Arial" w:cs="Arial"/>
          <w:sz w:val="24"/>
          <w:szCs w:val="24"/>
          <w:lang w:val="pt-BR"/>
        </w:rPr>
        <w:t>.</w:t>
      </w:r>
    </w:p>
    <w:p w14:paraId="7E29A576" w14:textId="63EA9BCE" w:rsidR="00C62795" w:rsidRPr="00C62795" w:rsidRDefault="00C62795" w:rsidP="00C62795">
      <w:pPr>
        <w:pStyle w:val="PargrafodaLista"/>
        <w:numPr>
          <w:ilvl w:val="0"/>
          <w:numId w:val="13"/>
        </w:numPr>
        <w:rPr>
          <w:lang w:val="pt-BR"/>
        </w:rPr>
      </w:pPr>
      <w:r w:rsidRPr="00C62795">
        <w:rPr>
          <w:rFonts w:ascii="Arial" w:hAnsi="Arial" w:cs="Arial"/>
          <w:b/>
          <w:bCs/>
          <w:sz w:val="24"/>
          <w:szCs w:val="24"/>
          <w:lang w:val="pt-BR"/>
        </w:rPr>
        <w:t>Frameworks</w:t>
      </w:r>
      <w:r>
        <w:rPr>
          <w:rFonts w:ascii="Arial" w:hAnsi="Arial" w:cs="Arial"/>
          <w:sz w:val="24"/>
          <w:szCs w:val="24"/>
          <w:lang w:val="pt-BR"/>
        </w:rPr>
        <w:t>: Android Studio</w:t>
      </w:r>
      <w:r w:rsidR="007708A7">
        <w:rPr>
          <w:rFonts w:ascii="Arial" w:hAnsi="Arial" w:cs="Arial"/>
          <w:sz w:val="24"/>
          <w:szCs w:val="24"/>
          <w:lang w:val="pt-BR"/>
        </w:rPr>
        <w:t>(Java)</w:t>
      </w:r>
      <w:r>
        <w:rPr>
          <w:rFonts w:ascii="Arial" w:hAnsi="Arial" w:cs="Arial"/>
          <w:sz w:val="24"/>
          <w:szCs w:val="24"/>
          <w:lang w:val="pt-BR"/>
        </w:rPr>
        <w:t xml:space="preserve">, Laravel(PHP), Spring Boot(Java), Vue.js </w:t>
      </w:r>
      <w:r w:rsidR="007708A7">
        <w:rPr>
          <w:rFonts w:ascii="Arial" w:hAnsi="Arial" w:cs="Arial"/>
          <w:sz w:val="24"/>
          <w:szCs w:val="24"/>
          <w:lang w:val="pt-BR"/>
        </w:rPr>
        <w:t xml:space="preserve">&amp; </w:t>
      </w:r>
      <w:r>
        <w:rPr>
          <w:rFonts w:ascii="Arial" w:hAnsi="Arial" w:cs="Arial"/>
          <w:sz w:val="24"/>
          <w:szCs w:val="24"/>
          <w:lang w:val="pt-BR"/>
        </w:rPr>
        <w:t>ReactNative.js</w:t>
      </w:r>
      <w:r w:rsidR="007708A7">
        <w:rPr>
          <w:rFonts w:ascii="Arial" w:hAnsi="Arial" w:cs="Arial"/>
          <w:sz w:val="24"/>
          <w:szCs w:val="24"/>
          <w:lang w:val="pt-BR"/>
        </w:rPr>
        <w:t>(JavaScript)</w:t>
      </w:r>
      <w:r w:rsidR="00872ADF">
        <w:rPr>
          <w:rFonts w:ascii="Arial" w:hAnsi="Arial" w:cs="Arial"/>
          <w:sz w:val="24"/>
          <w:szCs w:val="24"/>
          <w:lang w:val="pt-BR"/>
        </w:rPr>
        <w:t>, IntelliJ</w:t>
      </w:r>
      <w:r w:rsidR="007708A7">
        <w:rPr>
          <w:rFonts w:ascii="Arial" w:hAnsi="Arial" w:cs="Arial"/>
          <w:sz w:val="24"/>
          <w:szCs w:val="24"/>
          <w:lang w:val="pt-BR"/>
        </w:rPr>
        <w:t>(Java)</w:t>
      </w:r>
    </w:p>
    <w:p w14:paraId="0314CD3F" w14:textId="2D2FC3EA" w:rsidR="00B24C4C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C62795">
        <w:rPr>
          <w:rFonts w:ascii="Arial" w:hAnsi="Arial" w:cs="Arial"/>
          <w:b/>
          <w:bCs/>
          <w:sz w:val="24"/>
          <w:szCs w:val="24"/>
          <w:lang w:val="pt-BR"/>
        </w:rPr>
        <w:t>Softwares</w:t>
      </w:r>
      <w:r>
        <w:rPr>
          <w:rFonts w:ascii="Arial" w:hAnsi="Arial" w:cs="Arial"/>
          <w:sz w:val="24"/>
          <w:szCs w:val="24"/>
          <w:lang w:val="pt-BR"/>
        </w:rPr>
        <w:t>: Microsoft Office (Excel, PowerPoint, Word): nível intermediário</w:t>
      </w:r>
    </w:p>
    <w:p w14:paraId="50129379" w14:textId="71F3E00B" w:rsidR="00B24C4C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C62795">
        <w:rPr>
          <w:rFonts w:ascii="Arial" w:hAnsi="Arial" w:cs="Arial"/>
          <w:b/>
          <w:bCs/>
          <w:sz w:val="24"/>
          <w:szCs w:val="24"/>
          <w:lang w:val="pt-BR"/>
        </w:rPr>
        <w:t>Sistema Operacionais</w:t>
      </w:r>
      <w:r>
        <w:rPr>
          <w:rFonts w:ascii="Arial" w:hAnsi="Arial" w:cs="Arial"/>
          <w:sz w:val="24"/>
          <w:szCs w:val="24"/>
          <w:lang w:val="pt-BR"/>
        </w:rPr>
        <w:t>: Windows</w:t>
      </w:r>
      <w:r w:rsidR="00D61B52">
        <w:rPr>
          <w:rFonts w:ascii="Arial" w:hAnsi="Arial" w:cs="Arial"/>
          <w:sz w:val="24"/>
          <w:szCs w:val="24"/>
          <w:lang w:val="pt-BR"/>
        </w:rPr>
        <w:t xml:space="preserve"> &amp; Linux</w:t>
      </w:r>
    </w:p>
    <w:p w14:paraId="472FE606" w14:textId="2C64D9CD" w:rsidR="00CE2183" w:rsidRPr="00880C0A" w:rsidRDefault="00B24C4C" w:rsidP="00E542B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 w:rsidRPr="00C62795">
        <w:rPr>
          <w:rFonts w:ascii="Arial" w:hAnsi="Arial" w:cs="Arial"/>
          <w:b/>
          <w:bCs/>
          <w:sz w:val="24"/>
          <w:szCs w:val="24"/>
          <w:lang w:val="pt-BR"/>
        </w:rPr>
        <w:t>Adobe Photoshop</w:t>
      </w:r>
      <w:r>
        <w:rPr>
          <w:rFonts w:ascii="Arial" w:hAnsi="Arial" w:cs="Arial"/>
          <w:sz w:val="24"/>
          <w:szCs w:val="24"/>
          <w:lang w:val="pt-BR"/>
        </w:rPr>
        <w:t>: nível</w:t>
      </w:r>
      <w:r w:rsidR="00D61B52">
        <w:rPr>
          <w:rFonts w:ascii="Arial" w:hAnsi="Arial" w:cs="Arial"/>
          <w:sz w:val="24"/>
          <w:szCs w:val="24"/>
          <w:lang w:val="pt-BR"/>
        </w:rPr>
        <w:t xml:space="preserve"> avançado.</w:t>
      </w:r>
    </w:p>
    <w:p w14:paraId="6B8789E3" w14:textId="35F9B209" w:rsidR="00E542BB" w:rsidRPr="00E542BB" w:rsidRDefault="00E542BB" w:rsidP="00E542BB">
      <w:pPr>
        <w:rPr>
          <w:rFonts w:ascii="Arial" w:hAnsi="Arial" w:cs="Arial"/>
          <w:b/>
          <w:sz w:val="24"/>
          <w:szCs w:val="24"/>
          <w:lang w:val="pt-BR"/>
        </w:rPr>
      </w:pPr>
      <w:r w:rsidRPr="00ED41BD">
        <w:rPr>
          <w:rFonts w:ascii="Arial" w:hAnsi="Arial" w:cs="Arial"/>
          <w:b/>
          <w:sz w:val="24"/>
          <w:szCs w:val="24"/>
          <w:lang w:val="pt-BR"/>
        </w:rPr>
        <w:t>Experiências Profissionais</w:t>
      </w:r>
    </w:p>
    <w:p w14:paraId="57F810C4" w14:textId="26E2F2C0" w:rsidR="00DA2CC9" w:rsidRPr="00C56719" w:rsidRDefault="00DA2CC9" w:rsidP="00DA2CC9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 w:rsidRPr="00DA2CC9">
        <w:rPr>
          <w:rFonts w:ascii="Arial" w:hAnsi="Arial" w:cs="Arial"/>
          <w:b/>
          <w:sz w:val="24"/>
          <w:szCs w:val="24"/>
          <w:lang w:val="pt-BR"/>
        </w:rPr>
        <w:t>Empresa</w:t>
      </w:r>
      <w:r>
        <w:rPr>
          <w:rFonts w:ascii="Arial" w:hAnsi="Arial" w:cs="Arial"/>
          <w:bCs/>
          <w:sz w:val="24"/>
          <w:szCs w:val="24"/>
          <w:lang w:val="pt-BR"/>
        </w:rPr>
        <w:t xml:space="preserve">: </w:t>
      </w:r>
      <w:r w:rsidR="006806B2">
        <w:rPr>
          <w:rFonts w:ascii="Arial" w:hAnsi="Arial" w:cs="Arial"/>
          <w:bCs/>
          <w:sz w:val="24"/>
          <w:szCs w:val="24"/>
          <w:lang w:val="pt-BR"/>
        </w:rPr>
        <w:t>TIME SOLUTIONS LTDA.</w:t>
      </w:r>
    </w:p>
    <w:p w14:paraId="5E0C77D1" w14:textId="676622FD" w:rsidR="00C56719" w:rsidRPr="00E542BB" w:rsidRDefault="00C56719" w:rsidP="00DA2CC9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Tipo: </w:t>
      </w:r>
      <w:r w:rsidRPr="00C56719">
        <w:rPr>
          <w:rFonts w:ascii="Arial" w:hAnsi="Arial" w:cs="Arial"/>
          <w:bCs/>
          <w:sz w:val="24"/>
          <w:szCs w:val="24"/>
          <w:lang w:val="pt-BR"/>
        </w:rPr>
        <w:t>Freelancer</w:t>
      </w:r>
    </w:p>
    <w:p w14:paraId="424F4E7B" w14:textId="758A89A9" w:rsidR="00E542BB" w:rsidRPr="00DA2CC9" w:rsidRDefault="00E542BB" w:rsidP="00DA2CC9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Cargo: </w:t>
      </w:r>
      <w:r w:rsidRPr="00E542BB">
        <w:rPr>
          <w:rFonts w:ascii="Arial" w:hAnsi="Arial" w:cs="Arial"/>
          <w:bCs/>
          <w:sz w:val="24"/>
          <w:szCs w:val="24"/>
          <w:lang w:val="pt-BR"/>
        </w:rPr>
        <w:t xml:space="preserve">Desenvolvedor </w:t>
      </w:r>
    </w:p>
    <w:p w14:paraId="22E29DCA" w14:textId="77777777" w:rsidR="00CE2183" w:rsidRPr="00CE2183" w:rsidRDefault="00DA2CC9" w:rsidP="00CE2183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 w:rsidRPr="00DA2CC9">
        <w:rPr>
          <w:rFonts w:ascii="Arial" w:hAnsi="Arial" w:cs="Arial"/>
          <w:b/>
          <w:sz w:val="24"/>
          <w:szCs w:val="24"/>
          <w:lang w:val="pt-BR"/>
        </w:rPr>
        <w:t>Atividade</w:t>
      </w:r>
      <w:r>
        <w:rPr>
          <w:rFonts w:ascii="Arial" w:hAnsi="Arial" w:cs="Arial"/>
          <w:bCs/>
          <w:sz w:val="24"/>
          <w:szCs w:val="24"/>
          <w:lang w:val="pt-BR"/>
        </w:rPr>
        <w:t xml:space="preserve">: Planejamento e Estruturação de um site para a limpeza de nome de pessoas em inadimplência </w:t>
      </w:r>
      <w:r w:rsidR="001E2447">
        <w:rPr>
          <w:rFonts w:ascii="Arial" w:hAnsi="Arial" w:cs="Arial"/>
          <w:bCs/>
          <w:sz w:val="24"/>
          <w:szCs w:val="24"/>
          <w:lang w:val="pt-BR"/>
        </w:rPr>
        <w:t>com utilização de tecnologia JavaScript, HTML e CSS</w:t>
      </w:r>
      <w:r w:rsidR="001E2447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1E2447" w:rsidRPr="001E2447">
        <w:rPr>
          <w:rFonts w:ascii="Arial" w:hAnsi="Arial" w:cs="Arial"/>
          <w:bCs/>
          <w:sz w:val="24"/>
          <w:szCs w:val="24"/>
          <w:lang w:val="pt-BR"/>
        </w:rPr>
        <w:t>com mascaramento</w:t>
      </w:r>
      <w:r w:rsidR="001E2447">
        <w:rPr>
          <w:rFonts w:ascii="Arial" w:hAnsi="Arial" w:cs="Arial"/>
          <w:bCs/>
          <w:sz w:val="24"/>
          <w:szCs w:val="24"/>
          <w:lang w:val="pt-BR"/>
        </w:rPr>
        <w:t xml:space="preserve"> de rotas</w:t>
      </w:r>
      <w:r w:rsidR="00C56719">
        <w:rPr>
          <w:rFonts w:ascii="Arial" w:hAnsi="Arial" w:cs="Arial"/>
          <w:bCs/>
          <w:sz w:val="24"/>
          <w:szCs w:val="24"/>
          <w:lang w:val="pt-BR"/>
        </w:rPr>
        <w:t xml:space="preserve"> além</w:t>
      </w:r>
      <w:r w:rsidR="00D61B52">
        <w:rPr>
          <w:rFonts w:ascii="Arial" w:hAnsi="Arial" w:cs="Arial"/>
          <w:bCs/>
          <w:sz w:val="24"/>
          <w:szCs w:val="24"/>
          <w:lang w:val="pt-BR"/>
        </w:rPr>
        <w:t xml:space="preserve"> de um serviço para o cancelamento de CPNJ, seguindo as boas práticas do mercado. Estilo em landing page e com utilização das tecnologias SCSS, JavaScript e HTML</w:t>
      </w:r>
      <w:r w:rsidR="00E542BB">
        <w:rPr>
          <w:rFonts w:ascii="Arial" w:hAnsi="Arial" w:cs="Arial"/>
          <w:bCs/>
          <w:sz w:val="24"/>
          <w:szCs w:val="24"/>
          <w:lang w:val="pt-BR"/>
        </w:rPr>
        <w:t>.</w:t>
      </w:r>
    </w:p>
    <w:p w14:paraId="3AFAFD13" w14:textId="532DE623" w:rsidR="00B22EE7" w:rsidRPr="00CE2183" w:rsidRDefault="00CE2183" w:rsidP="00CE2183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pt-BR"/>
        </w:rPr>
      </w:pPr>
      <w:r w:rsidRPr="00CE2183">
        <w:rPr>
          <w:rFonts w:ascii="Arial" w:hAnsi="Arial" w:cs="Arial"/>
          <w:b/>
          <w:sz w:val="24"/>
          <w:szCs w:val="24"/>
          <w:lang w:val="pt-BR"/>
        </w:rPr>
        <w:t xml:space="preserve">Tempo: </w:t>
      </w:r>
      <w:r w:rsidRPr="00CE2183">
        <w:rPr>
          <w:rFonts w:ascii="Arial" w:hAnsi="Arial" w:cs="Arial"/>
          <w:bCs/>
          <w:sz w:val="24"/>
          <w:szCs w:val="24"/>
          <w:lang w:val="pt-BR"/>
        </w:rPr>
        <w:t>Dezembro de 2023 a Março de 2024</w:t>
      </w:r>
    </w:p>
    <w:p w14:paraId="6D3423DF" w14:textId="77777777" w:rsidR="00CE2183" w:rsidRDefault="00CE2183" w:rsidP="00CE2183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3372D994" w14:textId="77777777" w:rsidR="00CE2183" w:rsidRPr="00CE2183" w:rsidRDefault="00CE2183" w:rsidP="00CE2183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53C62301" w14:textId="49191906" w:rsidR="00B24C4C" w:rsidRDefault="00CE2183" w:rsidP="00B24C4C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Empresa: </w:t>
      </w:r>
      <w:r w:rsidR="00B24C4C" w:rsidRPr="00E143EE">
        <w:rPr>
          <w:rFonts w:ascii="Arial" w:hAnsi="Arial" w:cs="Arial"/>
          <w:bCs/>
          <w:sz w:val="24"/>
          <w:szCs w:val="24"/>
          <w:lang w:val="pt-BR"/>
        </w:rPr>
        <w:t>A</w:t>
      </w:r>
      <w:r w:rsidRPr="00E143EE">
        <w:rPr>
          <w:rFonts w:ascii="Arial" w:hAnsi="Arial" w:cs="Arial"/>
          <w:bCs/>
          <w:sz w:val="24"/>
          <w:szCs w:val="24"/>
          <w:lang w:val="pt-BR"/>
        </w:rPr>
        <w:t>GA</w:t>
      </w:r>
      <w:r w:rsidR="00B24C4C" w:rsidRPr="00E143EE">
        <w:rPr>
          <w:rFonts w:ascii="Arial" w:hAnsi="Arial" w:cs="Arial"/>
          <w:bCs/>
          <w:sz w:val="24"/>
          <w:szCs w:val="24"/>
          <w:lang w:val="pt-BR"/>
        </w:rPr>
        <w:t xml:space="preserve"> Carneiro Restaurante</w:t>
      </w:r>
      <w:r w:rsidR="00B24C4C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14:paraId="7F432900" w14:textId="62F820C1" w:rsidR="00E143EE" w:rsidRDefault="00E143EE" w:rsidP="00B24C4C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Tipo: </w:t>
      </w:r>
      <w:r w:rsidRPr="00E143EE">
        <w:rPr>
          <w:rFonts w:ascii="Arial" w:hAnsi="Arial" w:cs="Arial"/>
          <w:bCs/>
          <w:sz w:val="24"/>
          <w:szCs w:val="24"/>
          <w:lang w:val="pt-BR"/>
        </w:rPr>
        <w:t>CLT</w:t>
      </w:r>
    </w:p>
    <w:p w14:paraId="60166EE8" w14:textId="187EE4F3" w:rsidR="00B24C4C" w:rsidRPr="00B24C4C" w:rsidRDefault="00B24C4C" w:rsidP="00B24C4C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Cargo: </w:t>
      </w:r>
      <w:r>
        <w:rPr>
          <w:rFonts w:ascii="Arial" w:hAnsi="Arial" w:cs="Arial"/>
          <w:bCs/>
          <w:sz w:val="24"/>
          <w:szCs w:val="24"/>
          <w:lang w:val="pt-BR"/>
        </w:rPr>
        <w:t>Garçom</w:t>
      </w:r>
    </w:p>
    <w:p w14:paraId="02498353" w14:textId="77777777" w:rsidR="00E143EE" w:rsidRPr="00E143EE" w:rsidRDefault="00B24C4C" w:rsidP="00E143EE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r w:rsidRPr="00B24C4C"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Tempo: </w:t>
      </w:r>
      <w:r w:rsidRPr="00B24C4C">
        <w:rPr>
          <w:rFonts w:ascii="Arial" w:hAnsi="Arial" w:cs="Arial"/>
          <w:bCs/>
          <w:sz w:val="24"/>
          <w:szCs w:val="24"/>
          <w:lang w:val="pt-BR"/>
        </w:rPr>
        <w:t>Junho de 2022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– </w:t>
      </w:r>
      <w:r w:rsidR="00CE2183">
        <w:rPr>
          <w:rFonts w:ascii="Arial" w:hAnsi="Arial" w:cs="Arial"/>
          <w:sz w:val="24"/>
          <w:szCs w:val="24"/>
          <w:lang w:val="pt-BR"/>
        </w:rPr>
        <w:t>Maio 2024</w:t>
      </w:r>
    </w:p>
    <w:p w14:paraId="1766EB0B" w14:textId="52BB9B81" w:rsidR="00B24C4C" w:rsidRPr="002B7936" w:rsidRDefault="00B24C4C" w:rsidP="00E143EE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r w:rsidRPr="00E143EE">
        <w:rPr>
          <w:rFonts w:ascii="Arial" w:hAnsi="Arial" w:cs="Arial"/>
          <w:b/>
          <w:bCs/>
          <w:sz w:val="24"/>
          <w:szCs w:val="24"/>
          <w:lang w:val="pt-BR"/>
        </w:rPr>
        <w:t>Atividade:</w:t>
      </w:r>
      <w:r w:rsidRPr="00E143EE">
        <w:rPr>
          <w:rFonts w:ascii="Arial" w:hAnsi="Arial" w:cs="Arial"/>
          <w:sz w:val="24"/>
          <w:szCs w:val="24"/>
          <w:lang w:val="pt-BR"/>
        </w:rPr>
        <w:t xml:space="preserve"> Atendimento ao Cliente; Atuar com o sistema próprio da empresa para situações envolvendo pedidos delivery/aplicativos direcionados ao cliente; Recepção de pedidos.</w:t>
      </w:r>
    </w:p>
    <w:p w14:paraId="20CFC4F8" w14:textId="77777777" w:rsidR="002B7936" w:rsidRDefault="002B7936" w:rsidP="002B7936">
      <w:pPr>
        <w:pStyle w:val="Ttulodase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Idiomas</w:t>
      </w:r>
    </w:p>
    <w:p w14:paraId="5DC42A98" w14:textId="77777777" w:rsidR="002B7936" w:rsidRDefault="002B7936" w:rsidP="002B793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66541">
        <w:rPr>
          <w:rFonts w:ascii="Arial" w:hAnsi="Arial" w:cs="Arial"/>
          <w:b/>
          <w:bCs/>
          <w:sz w:val="24"/>
          <w:szCs w:val="24"/>
          <w:lang w:val="pt-BR"/>
        </w:rPr>
        <w:t>INGLÊS</w:t>
      </w:r>
      <w:r>
        <w:rPr>
          <w:rFonts w:ascii="Arial" w:hAnsi="Arial" w:cs="Arial"/>
          <w:sz w:val="24"/>
          <w:szCs w:val="24"/>
          <w:lang w:val="pt-BR"/>
        </w:rPr>
        <w:t>: Compreende Bem, Fala Bem, Lê Bem, Escreve Bem</w:t>
      </w:r>
    </w:p>
    <w:p w14:paraId="4B66A1F7" w14:textId="408362C2" w:rsidR="002B7936" w:rsidRPr="002B7936" w:rsidRDefault="002B7936" w:rsidP="002B793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266541">
        <w:rPr>
          <w:rFonts w:ascii="Arial" w:hAnsi="Arial" w:cs="Arial"/>
          <w:b/>
          <w:bCs/>
          <w:sz w:val="24"/>
          <w:szCs w:val="24"/>
          <w:lang w:val="pt-BR"/>
        </w:rPr>
        <w:t>ESPANHOL</w:t>
      </w:r>
      <w:r>
        <w:rPr>
          <w:rFonts w:ascii="Arial" w:hAnsi="Arial" w:cs="Arial"/>
          <w:sz w:val="24"/>
          <w:szCs w:val="24"/>
          <w:lang w:val="pt-BR"/>
        </w:rPr>
        <w:t xml:space="preserve">: Compreende Razoavelmente, Fala Pouco, Lê Razoavelmente, Escreve Pouco </w:t>
      </w:r>
    </w:p>
    <w:p w14:paraId="24292EB1" w14:textId="77777777" w:rsidR="00ED41BD" w:rsidRPr="003C03D6" w:rsidRDefault="00ED41BD" w:rsidP="001E0D7D">
      <w:pPr>
        <w:pStyle w:val="Listacommarcadores"/>
        <w:numPr>
          <w:ilvl w:val="0"/>
          <w:numId w:val="0"/>
        </w:numPr>
        <w:rPr>
          <w:rFonts w:ascii="Arial" w:hAnsi="Arial" w:cs="Arial"/>
          <w:sz w:val="24"/>
          <w:szCs w:val="24"/>
          <w:lang w:val="pt-BR"/>
        </w:rPr>
      </w:pPr>
    </w:p>
    <w:p w14:paraId="5AF1014F" w14:textId="77777777" w:rsidR="00ED41BD" w:rsidRPr="00ED41BD" w:rsidRDefault="00ED41BD" w:rsidP="00CE2183">
      <w:pPr>
        <w:pStyle w:val="Listacommarcadores"/>
        <w:numPr>
          <w:ilvl w:val="0"/>
          <w:numId w:val="0"/>
        </w:numPr>
        <w:ind w:left="144" w:hanging="144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Voluntariado</w:t>
      </w:r>
    </w:p>
    <w:p w14:paraId="6ACC18B3" w14:textId="7A1E4260" w:rsidR="00ED41BD" w:rsidRPr="005A0E4F" w:rsidRDefault="00CE2183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</w:t>
      </w:r>
      <w:r w:rsidR="00A45EEA">
        <w:rPr>
          <w:rFonts w:ascii="Arial" w:hAnsi="Arial" w:cs="Arial"/>
          <w:b/>
          <w:bCs/>
          <w:sz w:val="24"/>
          <w:szCs w:val="24"/>
          <w:lang w:val="pt-BR"/>
        </w:rPr>
        <w:t>ssociação: AISEC</w:t>
      </w:r>
      <w:r w:rsidR="00ED41BD">
        <w:rPr>
          <w:rFonts w:ascii="Arial" w:hAnsi="Arial" w:cs="Arial"/>
          <w:sz w:val="24"/>
          <w:szCs w:val="24"/>
          <w:lang w:val="pt-BR"/>
        </w:rPr>
        <w:t xml:space="preserve"> </w:t>
      </w:r>
      <w:r w:rsidR="00ED41BD" w:rsidRPr="00E10D72">
        <w:rPr>
          <w:rFonts w:ascii="Arial" w:hAnsi="Arial" w:cs="Arial"/>
          <w:b/>
          <w:bCs/>
          <w:sz w:val="24"/>
          <w:szCs w:val="24"/>
          <w:lang w:val="pt-BR"/>
        </w:rPr>
        <w:t>no Brasil</w:t>
      </w:r>
      <w:r w:rsidR="00ED41BD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32DC8589" w14:textId="77777777" w:rsidR="00ED41BD" w:rsidRPr="0019062C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9062C">
        <w:rPr>
          <w:rFonts w:ascii="Arial" w:hAnsi="Arial" w:cs="Arial"/>
          <w:b/>
          <w:bCs/>
          <w:sz w:val="24"/>
          <w:szCs w:val="24"/>
          <w:lang w:val="pt-BR"/>
        </w:rPr>
        <w:t>Cargo</w:t>
      </w:r>
      <w:r w:rsidRPr="0019062C">
        <w:rPr>
          <w:rFonts w:ascii="Arial" w:hAnsi="Arial" w:cs="Arial"/>
          <w:sz w:val="24"/>
          <w:szCs w:val="24"/>
          <w:lang w:val="pt-BR"/>
        </w:rPr>
        <w:t>: Assistente</w:t>
      </w:r>
    </w:p>
    <w:p w14:paraId="50FBB202" w14:textId="77777777" w:rsidR="00ED41BD" w:rsidRPr="0019062C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9062C">
        <w:rPr>
          <w:rFonts w:ascii="Arial" w:hAnsi="Arial" w:cs="Arial"/>
          <w:b/>
          <w:bCs/>
          <w:sz w:val="24"/>
          <w:szCs w:val="24"/>
          <w:lang w:val="pt-BR"/>
        </w:rPr>
        <w:t>Tempo</w:t>
      </w:r>
      <w:r w:rsidRPr="0019062C">
        <w:rPr>
          <w:rFonts w:ascii="Arial" w:hAnsi="Arial" w:cs="Arial"/>
          <w:sz w:val="24"/>
          <w:szCs w:val="24"/>
          <w:lang w:val="pt-BR"/>
        </w:rPr>
        <w:t>: Agosto de 2018 — Novembro de 2018</w:t>
      </w:r>
    </w:p>
    <w:p w14:paraId="62E8DD60" w14:textId="77777777" w:rsidR="00DE6AEF" w:rsidRPr="004B6573" w:rsidRDefault="00ED41BD" w:rsidP="004B6573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9062C">
        <w:rPr>
          <w:rFonts w:ascii="Arial" w:hAnsi="Arial" w:cs="Arial"/>
          <w:b/>
          <w:bCs/>
          <w:sz w:val="24"/>
          <w:szCs w:val="24"/>
          <w:lang w:val="pt-BR"/>
        </w:rPr>
        <w:t>Atividade</w:t>
      </w:r>
      <w:r>
        <w:rPr>
          <w:rFonts w:ascii="Arial" w:hAnsi="Arial" w:cs="Arial"/>
          <w:lang w:val="pt-BR"/>
        </w:rPr>
        <w:t xml:space="preserve">: </w:t>
      </w:r>
      <w:r w:rsidRPr="0019062C">
        <w:rPr>
          <w:rFonts w:ascii="Arial" w:hAnsi="Arial" w:cs="Arial"/>
          <w:sz w:val="24"/>
          <w:szCs w:val="24"/>
          <w:lang w:val="pt-BR"/>
        </w:rPr>
        <w:t>Auxiliar a rotina dos intercambistas na prestação de serviços sociais envolvendo, principalmente, educação para comunidades de vulnerabilidade social em torno da região de Belém - PA</w:t>
      </w:r>
      <w:r w:rsidR="00F105BC" w:rsidRPr="004B6573">
        <w:rPr>
          <w:rFonts w:ascii="Arial" w:hAnsi="Arial" w:cs="Arial"/>
          <w:sz w:val="24"/>
          <w:szCs w:val="24"/>
          <w:lang w:val="pt-BR"/>
        </w:rPr>
        <w:t>.</w:t>
      </w:r>
    </w:p>
    <w:p w14:paraId="1A81A63C" w14:textId="77777777" w:rsidR="00DE6AEF" w:rsidRDefault="00FD1876">
      <w:pPr>
        <w:pStyle w:val="Ttulodase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Cursos Extracurriculares</w:t>
      </w:r>
    </w:p>
    <w:p w14:paraId="7AD31706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Segurança da Informação:</w:t>
      </w:r>
      <w:r>
        <w:rPr>
          <w:rFonts w:ascii="Arial" w:hAnsi="Arial" w:cs="Arial"/>
          <w:sz w:val="24"/>
          <w:szCs w:val="24"/>
          <w:lang w:val="pt-BR"/>
        </w:rPr>
        <w:t xml:space="preserve"> 40 horas</w:t>
      </w:r>
    </w:p>
    <w:p w14:paraId="0F27291C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Instituição: </w:t>
      </w:r>
      <w:r>
        <w:rPr>
          <w:rFonts w:ascii="Arial" w:hAnsi="Arial" w:cs="Arial"/>
          <w:sz w:val="24"/>
          <w:szCs w:val="24"/>
          <w:lang w:val="pt-BR"/>
        </w:rPr>
        <w:t xml:space="preserve">Escola do Trabalho EAD(Programa do Governo Federal) </w:t>
      </w:r>
    </w:p>
    <w:p w14:paraId="6C60C83F" w14:textId="77777777" w:rsidR="00DE6AEF" w:rsidRDefault="00DE6AEF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57EF181D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Espanhol aplicado ao trabalho:</w:t>
      </w:r>
      <w:r>
        <w:rPr>
          <w:rFonts w:ascii="Arial" w:hAnsi="Arial" w:cs="Arial"/>
          <w:sz w:val="24"/>
          <w:szCs w:val="24"/>
          <w:lang w:val="pt-BR"/>
        </w:rPr>
        <w:t xml:space="preserve"> 40 horas</w:t>
      </w:r>
    </w:p>
    <w:p w14:paraId="0A7CFADD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Instituição: </w:t>
      </w:r>
      <w:r>
        <w:rPr>
          <w:rFonts w:ascii="Arial" w:hAnsi="Arial" w:cs="Arial"/>
          <w:sz w:val="24"/>
          <w:szCs w:val="24"/>
          <w:lang w:val="pt-BR"/>
        </w:rPr>
        <w:t>Escolha do Trabalho EAD(Programa do Governo Federal)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14:paraId="0CC6A35E" w14:textId="77777777" w:rsidR="001E0D7D" w:rsidRDefault="001E0D7D" w:rsidP="001E0D7D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3BB4ACC2" w14:textId="02BA35B7" w:rsidR="001E0D7D" w:rsidRPr="001E0D7D" w:rsidRDefault="001E0D7D" w:rsidP="001E0D7D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SQL Language: </w:t>
      </w:r>
      <w:r w:rsidRPr="001E0D7D">
        <w:rPr>
          <w:rFonts w:ascii="Arial" w:hAnsi="Arial" w:cs="Arial"/>
          <w:bCs/>
          <w:sz w:val="24"/>
          <w:szCs w:val="24"/>
          <w:lang w:val="pt-BR"/>
        </w:rPr>
        <w:t>72 horas</w:t>
      </w:r>
    </w:p>
    <w:p w14:paraId="14FB70F5" w14:textId="46F972E0" w:rsidR="001E0D7D" w:rsidRPr="001E0D7D" w:rsidRDefault="001E0D7D" w:rsidP="001E0D7D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Instituição: </w:t>
      </w:r>
      <w:r w:rsidRPr="001E0D7D">
        <w:rPr>
          <w:rFonts w:ascii="Arial" w:hAnsi="Arial" w:cs="Arial"/>
          <w:bCs/>
          <w:sz w:val="24"/>
          <w:szCs w:val="24"/>
          <w:lang w:val="pt-BR"/>
        </w:rPr>
        <w:t>DIO</w:t>
      </w:r>
    </w:p>
    <w:p w14:paraId="5A9C79BB" w14:textId="77777777" w:rsidR="00DE6AEF" w:rsidRDefault="00DE6AEF">
      <w:pPr>
        <w:pStyle w:val="Listacommarcadores"/>
        <w:numPr>
          <w:ilvl w:val="0"/>
          <w:numId w:val="0"/>
        </w:numPr>
        <w:rPr>
          <w:rFonts w:ascii="Arial" w:hAnsi="Arial" w:cs="Arial"/>
          <w:lang w:val="pt-BR"/>
        </w:rPr>
      </w:pPr>
    </w:p>
    <w:sectPr w:rsidR="00DE6AEF">
      <w:footerReference w:type="default" r:id="rId9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0BAA" w14:textId="77777777" w:rsidR="00454E60" w:rsidRDefault="00454E60">
      <w:pPr>
        <w:spacing w:after="0"/>
      </w:pPr>
      <w:r>
        <w:separator/>
      </w:r>
    </w:p>
  </w:endnote>
  <w:endnote w:type="continuationSeparator" w:id="0">
    <w:p w14:paraId="7F7A98D3" w14:textId="77777777" w:rsidR="00454E60" w:rsidRDefault="0045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Baskervill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85A3" w14:textId="77777777" w:rsidR="00DE6AEF" w:rsidRDefault="00FD1876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341D" w14:textId="77777777" w:rsidR="00454E60" w:rsidRDefault="00454E60">
      <w:pPr>
        <w:spacing w:after="0"/>
      </w:pPr>
      <w:r>
        <w:separator/>
      </w:r>
    </w:p>
  </w:footnote>
  <w:footnote w:type="continuationSeparator" w:id="0">
    <w:p w14:paraId="7A8F17DA" w14:textId="77777777" w:rsidR="00454E60" w:rsidRDefault="0045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000002"/>
    <w:multiLevelType w:val="hybridMultilevel"/>
    <w:tmpl w:val="102C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214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630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4EE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11B96"/>
    <w:multiLevelType w:val="hybridMultilevel"/>
    <w:tmpl w:val="759C6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D2802"/>
    <w:multiLevelType w:val="hybridMultilevel"/>
    <w:tmpl w:val="135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66408"/>
    <w:multiLevelType w:val="hybridMultilevel"/>
    <w:tmpl w:val="C574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02C4C"/>
    <w:multiLevelType w:val="hybridMultilevel"/>
    <w:tmpl w:val="38D6E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2A86"/>
    <w:multiLevelType w:val="hybridMultilevel"/>
    <w:tmpl w:val="2402B4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945DF1"/>
    <w:multiLevelType w:val="hybridMultilevel"/>
    <w:tmpl w:val="E10E8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045EC"/>
    <w:multiLevelType w:val="hybridMultilevel"/>
    <w:tmpl w:val="6AE2C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E2CCA"/>
    <w:multiLevelType w:val="hybridMultilevel"/>
    <w:tmpl w:val="2000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094439">
    <w:abstractNumId w:val="2"/>
  </w:num>
  <w:num w:numId="2" w16cid:durableId="1655601956">
    <w:abstractNumId w:val="6"/>
  </w:num>
  <w:num w:numId="3" w16cid:durableId="877476539">
    <w:abstractNumId w:val="3"/>
  </w:num>
  <w:num w:numId="4" w16cid:durableId="1932158963">
    <w:abstractNumId w:val="0"/>
    <w:lvlOverride w:ilvl="0">
      <w:startOverride w:val="1"/>
    </w:lvlOverride>
  </w:num>
  <w:num w:numId="5" w16cid:durableId="1650019506">
    <w:abstractNumId w:val="0"/>
    <w:lvlOverride w:ilvl="0">
      <w:startOverride w:val="1"/>
    </w:lvlOverride>
  </w:num>
  <w:num w:numId="6" w16cid:durableId="301082335">
    <w:abstractNumId w:val="0"/>
  </w:num>
  <w:num w:numId="7" w16cid:durableId="582303426">
    <w:abstractNumId w:val="1"/>
  </w:num>
  <w:num w:numId="8" w16cid:durableId="1629703732">
    <w:abstractNumId w:val="4"/>
  </w:num>
  <w:num w:numId="9" w16cid:durableId="48498926">
    <w:abstractNumId w:val="0"/>
    <w:lvlOverride w:ilvl="0">
      <w:startOverride w:val="1"/>
    </w:lvlOverride>
  </w:num>
  <w:num w:numId="10" w16cid:durableId="329795172">
    <w:abstractNumId w:val="8"/>
  </w:num>
  <w:num w:numId="11" w16cid:durableId="1661614546">
    <w:abstractNumId w:val="10"/>
  </w:num>
  <w:num w:numId="12" w16cid:durableId="143621050">
    <w:abstractNumId w:val="12"/>
  </w:num>
  <w:num w:numId="13" w16cid:durableId="876166167">
    <w:abstractNumId w:val="7"/>
  </w:num>
  <w:num w:numId="14" w16cid:durableId="130947800">
    <w:abstractNumId w:val="5"/>
  </w:num>
  <w:num w:numId="15" w16cid:durableId="618025926">
    <w:abstractNumId w:val="9"/>
  </w:num>
  <w:num w:numId="16" w16cid:durableId="10619780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AEF"/>
    <w:rsid w:val="000045D0"/>
    <w:rsid w:val="00010A0A"/>
    <w:rsid w:val="0001509F"/>
    <w:rsid w:val="0001767C"/>
    <w:rsid w:val="0016122B"/>
    <w:rsid w:val="00162F69"/>
    <w:rsid w:val="00186FD5"/>
    <w:rsid w:val="0019062C"/>
    <w:rsid w:val="001E0D7D"/>
    <w:rsid w:val="001E2447"/>
    <w:rsid w:val="001E78B6"/>
    <w:rsid w:val="00247A2D"/>
    <w:rsid w:val="002544A9"/>
    <w:rsid w:val="00266541"/>
    <w:rsid w:val="0027066F"/>
    <w:rsid w:val="002805D1"/>
    <w:rsid w:val="002B6082"/>
    <w:rsid w:val="002B6938"/>
    <w:rsid w:val="002B7936"/>
    <w:rsid w:val="002C3D6E"/>
    <w:rsid w:val="002F4D10"/>
    <w:rsid w:val="00330E42"/>
    <w:rsid w:val="0036701C"/>
    <w:rsid w:val="003C03D6"/>
    <w:rsid w:val="003E1C4B"/>
    <w:rsid w:val="003F7E48"/>
    <w:rsid w:val="004055C8"/>
    <w:rsid w:val="00454E60"/>
    <w:rsid w:val="004B6573"/>
    <w:rsid w:val="004D059B"/>
    <w:rsid w:val="004E4044"/>
    <w:rsid w:val="0057364E"/>
    <w:rsid w:val="005A0E4F"/>
    <w:rsid w:val="005E3FF1"/>
    <w:rsid w:val="006105EF"/>
    <w:rsid w:val="006806B2"/>
    <w:rsid w:val="006D1004"/>
    <w:rsid w:val="00744E3B"/>
    <w:rsid w:val="00746C9D"/>
    <w:rsid w:val="007708A7"/>
    <w:rsid w:val="007C5A47"/>
    <w:rsid w:val="007D2BF0"/>
    <w:rsid w:val="008255AA"/>
    <w:rsid w:val="008663E3"/>
    <w:rsid w:val="00872ADF"/>
    <w:rsid w:val="00880C0A"/>
    <w:rsid w:val="008B036C"/>
    <w:rsid w:val="008B3F87"/>
    <w:rsid w:val="008C6396"/>
    <w:rsid w:val="00934157"/>
    <w:rsid w:val="009A03C8"/>
    <w:rsid w:val="009B050E"/>
    <w:rsid w:val="009E53A2"/>
    <w:rsid w:val="00A435DA"/>
    <w:rsid w:val="00A45EEA"/>
    <w:rsid w:val="00B22EE7"/>
    <w:rsid w:val="00B24C4C"/>
    <w:rsid w:val="00B33D04"/>
    <w:rsid w:val="00B3414F"/>
    <w:rsid w:val="00B35A7A"/>
    <w:rsid w:val="00B95340"/>
    <w:rsid w:val="00BC589A"/>
    <w:rsid w:val="00BD29A3"/>
    <w:rsid w:val="00BD6035"/>
    <w:rsid w:val="00C129F2"/>
    <w:rsid w:val="00C416DB"/>
    <w:rsid w:val="00C56719"/>
    <w:rsid w:val="00C62795"/>
    <w:rsid w:val="00C645E4"/>
    <w:rsid w:val="00CD4D8A"/>
    <w:rsid w:val="00CE2183"/>
    <w:rsid w:val="00CF5352"/>
    <w:rsid w:val="00D07EB0"/>
    <w:rsid w:val="00D36208"/>
    <w:rsid w:val="00D61B52"/>
    <w:rsid w:val="00D95C58"/>
    <w:rsid w:val="00DA2CC9"/>
    <w:rsid w:val="00DE4798"/>
    <w:rsid w:val="00DE6AEF"/>
    <w:rsid w:val="00DE754F"/>
    <w:rsid w:val="00E10D72"/>
    <w:rsid w:val="00E10F3A"/>
    <w:rsid w:val="00E143EE"/>
    <w:rsid w:val="00E27074"/>
    <w:rsid w:val="00E542BB"/>
    <w:rsid w:val="00EA62CD"/>
    <w:rsid w:val="00ED3638"/>
    <w:rsid w:val="00ED41BD"/>
    <w:rsid w:val="00F05E96"/>
    <w:rsid w:val="00F105BC"/>
    <w:rsid w:val="00F1555C"/>
    <w:rsid w:val="00F211C9"/>
    <w:rsid w:val="00F35EB8"/>
    <w:rsid w:val="00F440A4"/>
    <w:rsid w:val="00F525FD"/>
    <w:rsid w:val="00FA0BA2"/>
    <w:rsid w:val="00FA69D0"/>
    <w:rsid w:val="00F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A0AA"/>
  <w15:docId w15:val="{1D70C5B9-90A5-0548-B729-40CD9586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SimSun"/>
        <w:color w:val="404040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12" w:space="4" w:color="141414"/>
      </w:pBdr>
      <w:spacing w:after="120"/>
      <w:contextualSpacing/>
    </w:pPr>
    <w:rPr>
      <w:rFonts w:eastAsia="SimSun"/>
      <w:color w:val="141414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="Cambria" w:eastAsia="SimSun" w:hAnsi="Cambria" w:cs="SimSun"/>
      <w:color w:val="141414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eastAsia="SimSun"/>
      <w:b/>
      <w:bCs/>
      <w:color w:val="4E4E4E"/>
      <w:sz w:val="24"/>
    </w:rPr>
  </w:style>
  <w:style w:type="paragraph" w:customStyle="1" w:styleId="Listacommarcadores">
    <w:name w:val="Lista com marcadores"/>
    <w:basedOn w:val="Normal"/>
    <w:uiPriority w:val="1"/>
    <w:qFormat/>
    <w:pPr>
      <w:numPr>
        <w:numId w:val="6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/>
    </w:rPr>
  </w:style>
  <w:style w:type="paragraph" w:customStyle="1" w:styleId="cabealho">
    <w:name w:val="cabeçalho"/>
    <w:basedOn w:val="Normal"/>
    <w:link w:val="Cardecabealho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pPr>
      <w:spacing w:after="0"/>
      <w:jc w:val="right"/>
    </w:pPr>
    <w:rPr>
      <w:color w:val="141414"/>
    </w:rPr>
  </w:style>
  <w:style w:type="character" w:customStyle="1" w:styleId="Carderodap">
    <w:name w:val="Car de rodapé"/>
    <w:basedOn w:val="Fontepargpadro"/>
    <w:link w:val="rodap"/>
    <w:uiPriority w:val="99"/>
    <w:rPr>
      <w:color w:val="141414"/>
    </w:rPr>
  </w:style>
  <w:style w:type="character" w:styleId="TextodoEspaoReservado0">
    <w:name w:val="Placeholder Text"/>
    <w:basedOn w:val="Fontepargpadro"/>
    <w:uiPriority w:val="99"/>
    <w:rPr>
      <w:color w:val="808080"/>
    </w:rPr>
  </w:style>
  <w:style w:type="character" w:styleId="Hyperlink">
    <w:name w:val="Hyperlink"/>
    <w:basedOn w:val="Fontepargpadro"/>
    <w:uiPriority w:val="99"/>
    <w:rPr>
      <w:color w:val="5F5F5F"/>
      <w:u w:val="single"/>
    </w:rPr>
  </w:style>
  <w:style w:type="character" w:customStyle="1" w:styleId="MenoPendente1">
    <w:name w:val="Menção Pendente1"/>
    <w:basedOn w:val="Fontepargpadro"/>
    <w:uiPriority w:val="9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E0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sal01\AppData\Roaming\Microsoft\Templates\Curr&#237;cul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[Alameda </CompanyAddress>
  <CompanyPhone>998119510 e (91) 31161080</CompanyPhone>
  <CompanyFax/>
  <CompanyEmail>E-mail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148</TotalTime>
  <Pages>2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COSTA BELFOR</dc:creator>
  <cp:lastModifiedBy>Leandro Belfor</cp:lastModifiedBy>
  <cp:revision>37</cp:revision>
  <dcterms:created xsi:type="dcterms:W3CDTF">2024-01-21T18:57:00Z</dcterms:created>
  <dcterms:modified xsi:type="dcterms:W3CDTF">2024-04-01T22:25:00Z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
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94091" w14:textId="77777777" w:rsidR="00DE6AEF" w:rsidRDefault="00FD1876">
      <w:pPr>
        <w:pStyle w:val="Ttulo"/>
        <w:rPr>
          <w:lang w:val="pt-BR"/>
        </w:rPr>
      </w:pPr>
      <w:r>
        <w:rPr>
          <w:lang w:val="pt-BR"/>
        </w:rPr>
        <w:t>LEANDRO COSTA BELFOR</w:t>
      </w:r>
    </w:p>
    <w:p w14:paraId="763ECD3E" w14:textId="0CEC2425" w:rsidR="004D059B" w:rsidRPr="00C416DB" w:rsidRDefault="00FD1876" w:rsidP="00C416DB">
      <w:pPr>
        <w:rPr>
          <w:sz w:val="24"/>
          <w:szCs w:val="24"/>
          <w:lang w:val="pt-BR"/>
        </w:rPr>
      </w:pPr>
      <w:r>
        <w:rPr>
          <w:lang w:val="pt-BR"/>
        </w:rPr>
        <w:t xml:space="preserve">[ </w:t>
      </w:r>
      <w:r w:rsidR="00CF5352">
        <w:rPr>
          <w:sz w:val="24"/>
          <w:szCs w:val="24"/>
          <w:lang w:val="pt-BR"/>
        </w:rPr>
        <w:t xml:space="preserve">Rua </w:t>
      </w:r>
      <w:r w:rsidR="00D07EB0">
        <w:rPr>
          <w:sz w:val="24"/>
          <w:szCs w:val="24"/>
          <w:lang w:val="pt-BR"/>
        </w:rPr>
        <w:t>Alcindo Guanabara</w:t>
      </w:r>
      <w:r w:rsidR="00CF5352">
        <w:rPr>
          <w:sz w:val="24"/>
          <w:szCs w:val="24"/>
          <w:lang w:val="pt-BR"/>
        </w:rPr>
        <w:t xml:space="preserve"> – </w:t>
      </w:r>
      <w:r w:rsidR="00D07EB0">
        <w:rPr>
          <w:sz w:val="24"/>
          <w:szCs w:val="24"/>
          <w:lang w:val="pt-BR"/>
        </w:rPr>
        <w:t>67</w:t>
      </w:r>
      <w:r w:rsidR="00B24C4C">
        <w:rPr>
          <w:sz w:val="24"/>
          <w:szCs w:val="24"/>
          <w:lang w:val="pt-BR"/>
        </w:rPr>
        <w:t xml:space="preserve"> </w:t>
      </w:r>
      <w:r w:rsidR="00CF5352">
        <w:rPr>
          <w:sz w:val="24"/>
          <w:szCs w:val="24"/>
          <w:lang w:val="pt-BR"/>
        </w:rPr>
        <w:t>,</w:t>
      </w:r>
      <w:r w:rsidR="00B24C4C">
        <w:rPr>
          <w:sz w:val="24"/>
          <w:szCs w:val="24"/>
          <w:lang w:val="pt-BR"/>
        </w:rPr>
        <w:t>Vila Mariana,</w:t>
      </w:r>
      <w:r w:rsidR="00CF5352">
        <w:rPr>
          <w:sz w:val="24"/>
          <w:szCs w:val="24"/>
          <w:lang w:val="pt-BR"/>
        </w:rPr>
        <w:t xml:space="preserve"> São Paulo</w:t>
      </w:r>
      <w:r>
        <w:rPr>
          <w:sz w:val="24"/>
          <w:szCs w:val="24"/>
          <w:lang w:val="pt-BR"/>
        </w:rPr>
        <w:t>] |Contato:(</w:t>
      </w:r>
      <w:r w:rsidR="00CF5352">
        <w:rPr>
          <w:sz w:val="24"/>
          <w:szCs w:val="24"/>
          <w:lang w:val="pt-BR"/>
        </w:rPr>
        <w:t>11</w:t>
      </w:r>
      <w:r>
        <w:rPr>
          <w:sz w:val="24"/>
          <w:szCs w:val="24"/>
          <w:lang w:val="pt-BR"/>
        </w:rPr>
        <w:t>) </w:t>
      </w:r>
      <w:r w:rsidR="00F440A4">
        <w:rPr>
          <w:sz w:val="24"/>
          <w:szCs w:val="24"/>
          <w:lang w:val="pt-BR"/>
        </w:rPr>
        <w:t xml:space="preserve">994352043 </w:t>
      </w:r>
      <w:r>
        <w:rPr>
          <w:sz w:val="24"/>
          <w:szCs w:val="24"/>
          <w:lang w:val="pt-BR"/>
        </w:rPr>
        <w:t xml:space="preserve">| E-mail: macedobeiramar@hotmail.com </w:t>
      </w:r>
    </w:p>
    <w:p w14:paraId="6254CA2B" w14:textId="77777777" w:rsidR="00E10F3A" w:rsidRDefault="00E10F3A">
      <w:pPr>
        <w:pStyle w:val="Listacommarcadores"/>
        <w:numPr>
          <w:ilvl w:val="0"/>
          <w:numId w:val="0"/>
        </w:numPr>
        <w:ind w:left="144" w:hanging="144"/>
        <w:rPr>
          <w:rFonts w:ascii="Arial" w:hAnsi="Arial" w:cs="Arial"/>
          <w:b/>
          <w:sz w:val="24"/>
          <w:szCs w:val="24"/>
          <w:lang w:val="pt-BR"/>
        </w:rPr>
      </w:pPr>
    </w:p>
    <w:p w14:paraId="69DCBD31" w14:textId="77777777" w:rsidR="0001509F" w:rsidRDefault="00FD1876" w:rsidP="0001509F">
      <w:pPr>
        <w:pStyle w:val="Listacommarcadores"/>
        <w:numPr>
          <w:ilvl w:val="0"/>
          <w:numId w:val="0"/>
        </w:numPr>
        <w:ind w:left="144" w:hanging="144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 xml:space="preserve">Educação </w:t>
      </w:r>
    </w:p>
    <w:p w14:paraId="7E6E20A9" w14:textId="71F85558" w:rsidR="00B24C4C" w:rsidRDefault="00B24C4C">
      <w:pPr>
        <w:pStyle w:val="Subseo"/>
        <w:numPr>
          <w:ilvl w:val="0"/>
          <w:numId w:val="8"/>
        </w:numPr>
        <w:spacing w:before="10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TÉCNICO em DESENVOLVIMENTo DE SISTEMAS | 2022 – </w:t>
      </w:r>
      <w:r w:rsidR="00D07EB0">
        <w:rPr>
          <w:rFonts w:ascii="Arial" w:hAnsi="Arial" w:cs="Arial"/>
          <w:sz w:val="24"/>
          <w:szCs w:val="24"/>
          <w:lang w:val="pt-BR"/>
        </w:rPr>
        <w:t>2023</w:t>
      </w:r>
      <w:r>
        <w:rPr>
          <w:rFonts w:ascii="Arial" w:hAnsi="Arial" w:cs="Arial"/>
          <w:sz w:val="24"/>
          <w:szCs w:val="24"/>
          <w:lang w:val="pt-BR"/>
        </w:rPr>
        <w:t xml:space="preserve"> | escola técnica estadual de são </w:t>
      </w:r>
      <w:proofErr w:type="gramStart"/>
      <w:r>
        <w:rPr>
          <w:rFonts w:ascii="Arial" w:hAnsi="Arial" w:cs="Arial"/>
          <w:sz w:val="24"/>
          <w:szCs w:val="24"/>
          <w:lang w:val="pt-BR"/>
        </w:rPr>
        <w:t>paulo(</w:t>
      </w:r>
      <w:proofErr w:type="gramEnd"/>
      <w:r>
        <w:rPr>
          <w:rFonts w:ascii="Arial" w:hAnsi="Arial" w:cs="Arial"/>
          <w:sz w:val="24"/>
          <w:szCs w:val="24"/>
          <w:lang w:val="pt-BR"/>
        </w:rPr>
        <w:t>etec – paula souza)</w:t>
      </w:r>
    </w:p>
    <w:p w14:paraId="0EF5B991" w14:textId="0A6FCF3D" w:rsidR="00DE6AEF" w:rsidRDefault="00FD1876">
      <w:pPr>
        <w:pStyle w:val="Subseo"/>
        <w:numPr>
          <w:ilvl w:val="0"/>
          <w:numId w:val="8"/>
        </w:numPr>
        <w:spacing w:before="10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BACHAREL EM SERVIÇO SOCIAL | 2017-</w:t>
      </w:r>
      <w:r w:rsidR="00CF5352">
        <w:rPr>
          <w:rFonts w:ascii="Arial" w:hAnsi="Arial" w:cs="Arial"/>
          <w:sz w:val="24"/>
          <w:szCs w:val="24"/>
          <w:lang w:val="pt-BR"/>
        </w:rPr>
        <w:t>2018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CF5352">
        <w:rPr>
          <w:rFonts w:ascii="Arial" w:hAnsi="Arial" w:cs="Arial"/>
          <w:sz w:val="24"/>
          <w:szCs w:val="24"/>
          <w:lang w:val="pt-BR"/>
        </w:rPr>
        <w:t>Interrompido</w:t>
      </w:r>
      <w:r>
        <w:rPr>
          <w:rFonts w:ascii="Arial" w:hAnsi="Arial" w:cs="Arial"/>
          <w:sz w:val="24"/>
          <w:szCs w:val="24"/>
          <w:lang w:val="pt-BR"/>
        </w:rPr>
        <w:t>| UFPA</w:t>
      </w:r>
    </w:p>
    <w:p w14:paraId="03DC997D" w14:textId="77777777" w:rsidR="00DE6AEF" w:rsidRDefault="00FD1876">
      <w:pPr>
        <w:pStyle w:val="Subseo"/>
        <w:numPr>
          <w:ilvl w:val="0"/>
          <w:numId w:val="8"/>
        </w:numPr>
        <w:spacing w:before="10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Ensino médio | 2017| centro de estudos icoaraciense</w:t>
      </w:r>
    </w:p>
    <w:p w14:paraId="40F91186" w14:textId="77777777" w:rsidR="00DE6AEF" w:rsidRDefault="00FD1876">
      <w:pPr>
        <w:pStyle w:val="Subseo"/>
        <w:numPr>
          <w:ilvl w:val="0"/>
          <w:numId w:val="8"/>
        </w:numPr>
        <w:spacing w:before="10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Ensino Fundamental | 2012 | COLÉGIO IMPACTO</w:t>
      </w:r>
    </w:p>
    <w:p w14:paraId="2E22159A" w14:textId="77777777" w:rsidR="00DE6AEF" w:rsidRDefault="00FD1876">
      <w:pPr>
        <w:pStyle w:val="Ttulodaseo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>Idiomas</w:t>
      </w:r>
    </w:p>
    <w:p w14:paraId="6CA37934" w14:textId="77777777" w:rsidR="00DE6AEF" w:rsidRDefault="00FD187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INGLÊS: Compreende Bem, Fala </w:t>
      </w:r>
      <w:r w:rsidR="0016122B">
        <w:rPr>
          <w:rFonts w:ascii="Arial" w:hAnsi="Arial" w:cs="Arial"/>
          <w:sz w:val="24"/>
          <w:szCs w:val="24"/>
          <w:lang w:val="pt-BR"/>
        </w:rPr>
        <w:t>Bem</w:t>
      </w:r>
      <w:r>
        <w:rPr>
          <w:rFonts w:ascii="Arial" w:hAnsi="Arial" w:cs="Arial"/>
          <w:sz w:val="24"/>
          <w:szCs w:val="24"/>
          <w:lang w:val="pt-BR"/>
        </w:rPr>
        <w:t>, Lê Bem, Escreve Bem</w:t>
      </w:r>
    </w:p>
    <w:p w14:paraId="566DABF0" w14:textId="77777777" w:rsidR="00ED41BD" w:rsidRDefault="00FD1876" w:rsidP="00ED41B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ESPANHOL: Compreende Razoavelmente, Fala Pouco, Lê Razoavelmente, Escreve Pouco </w:t>
      </w:r>
    </w:p>
    <w:p w14:paraId="41A242D6" w14:textId="68E9BFF7" w:rsidR="00B24C4C" w:rsidRDefault="00B24C4C" w:rsidP="00B24C4C">
      <w:pPr>
        <w:pStyle w:val="Ttulodase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Habilidades e Competências</w:t>
      </w:r>
    </w:p>
    <w:p w14:paraId="5B4C3103" w14:textId="37E17177" w:rsidR="00B24C4C" w:rsidRPr="005E3FF1" w:rsidRDefault="00B24C4C" w:rsidP="00B24C4C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Linguagem </w:t>
      </w:r>
      <w:r w:rsidR="00B3414F">
        <w:rPr>
          <w:rFonts w:ascii="Arial" w:hAnsi="Arial" w:cs="Arial"/>
          <w:sz w:val="24"/>
          <w:szCs w:val="24"/>
          <w:lang w:val="pt-BR"/>
        </w:rPr>
        <w:t>Pytho</w:t>
      </w:r>
      <w:r w:rsidR="005E3FF1">
        <w:rPr>
          <w:rFonts w:ascii="Arial" w:hAnsi="Arial" w:cs="Arial"/>
          <w:sz w:val="24"/>
          <w:szCs w:val="24"/>
          <w:lang w:val="pt-BR"/>
        </w:rPr>
        <w:t>n e</w:t>
      </w:r>
      <w:r w:rsidR="00B3414F">
        <w:rPr>
          <w:rFonts w:ascii="Arial" w:hAnsi="Arial" w:cs="Arial"/>
          <w:sz w:val="24"/>
          <w:szCs w:val="24"/>
          <w:lang w:val="pt-BR"/>
        </w:rPr>
        <w:t xml:space="preserve"> PHP</w:t>
      </w:r>
      <w:r>
        <w:rPr>
          <w:rFonts w:ascii="Arial" w:hAnsi="Arial" w:cs="Arial"/>
          <w:sz w:val="24"/>
          <w:szCs w:val="24"/>
          <w:lang w:val="pt-BR"/>
        </w:rPr>
        <w:t xml:space="preserve">: </w:t>
      </w:r>
      <w:r w:rsidR="00B3414F">
        <w:rPr>
          <w:rFonts w:ascii="Arial" w:hAnsi="Arial" w:cs="Arial"/>
          <w:sz w:val="24"/>
          <w:szCs w:val="24"/>
          <w:lang w:val="pt-BR"/>
        </w:rPr>
        <w:t>Básico</w:t>
      </w:r>
    </w:p>
    <w:p w14:paraId="23756683" w14:textId="0C970157" w:rsidR="005E3FF1" w:rsidRPr="00B3414F" w:rsidRDefault="005E3FF1" w:rsidP="00B24C4C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Linguagem Java: Intermediário</w:t>
      </w:r>
    </w:p>
    <w:p w14:paraId="7C54146A" w14:textId="4ED6D43B" w:rsidR="00B3414F" w:rsidRPr="00B3414F" w:rsidRDefault="00B3414F" w:rsidP="00B24C4C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Conhecimento </w:t>
      </w:r>
      <w:r w:rsidR="00D07EB0">
        <w:rPr>
          <w:rFonts w:ascii="Arial" w:hAnsi="Arial" w:cs="Arial"/>
          <w:sz w:val="24"/>
          <w:szCs w:val="24"/>
          <w:lang w:val="pt-BR"/>
        </w:rPr>
        <w:t>avançado</w:t>
      </w:r>
      <w:r>
        <w:rPr>
          <w:rFonts w:ascii="Arial" w:hAnsi="Arial" w:cs="Arial"/>
          <w:sz w:val="24"/>
          <w:szCs w:val="24"/>
          <w:lang w:val="pt-BR"/>
        </w:rPr>
        <w:t xml:space="preserve"> de HTML, CSS 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JavaScript</w:t>
      </w:r>
      <w:proofErr w:type="spellEnd"/>
    </w:p>
    <w:p w14:paraId="74828E82" w14:textId="1BAB05AE" w:rsidR="00B3414F" w:rsidRPr="00B3414F" w:rsidRDefault="00B3414F" w:rsidP="00B24C4C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Experiencia com modelagem de banco de dados e gerenciamento de dados SQL(MySQL,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Postgree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, SQL SERVER)  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NoSQL</w:t>
      </w:r>
      <w:proofErr w:type="spellEnd"/>
      <w:r>
        <w:rPr>
          <w:rFonts w:ascii="Arial" w:hAnsi="Arial" w:cs="Arial"/>
          <w:sz w:val="24"/>
          <w:szCs w:val="24"/>
          <w:lang w:val="pt-BR"/>
        </w:rPr>
        <w:t>.</w:t>
      </w:r>
    </w:p>
    <w:p w14:paraId="4B15DA10" w14:textId="3FC3BCC7" w:rsidR="00B3414F" w:rsidRPr="00B3414F" w:rsidRDefault="00B3414F" w:rsidP="00B3414F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Noções de linguagem C.</w:t>
      </w:r>
    </w:p>
    <w:p w14:paraId="0314CD3F" w14:textId="2D2FC3EA" w:rsidR="00B24C4C" w:rsidRDefault="00B24C4C" w:rsidP="00B24C4C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Softwares: Microsoft Office (Excel, PowerPoint, Word): nível intermediário</w:t>
      </w:r>
    </w:p>
    <w:p w14:paraId="50129379" w14:textId="704ECA51" w:rsidR="00B24C4C" w:rsidRDefault="00B24C4C" w:rsidP="00B24C4C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Sistema Operacionais: Windows 7, 8 e 1</w:t>
      </w:r>
      <w:r w:rsidR="00B3414F">
        <w:rPr>
          <w:rFonts w:ascii="Arial" w:hAnsi="Arial" w:cs="Arial"/>
          <w:sz w:val="24"/>
          <w:szCs w:val="24"/>
          <w:lang w:val="pt-BR"/>
        </w:rPr>
        <w:t>1</w:t>
      </w:r>
    </w:p>
    <w:p w14:paraId="4D6D81E1" w14:textId="4B58A747" w:rsidR="00B24C4C" w:rsidRPr="00B24C4C" w:rsidRDefault="00B24C4C" w:rsidP="00B24C4C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Adobe Photoshop: nível intermediário.</w:t>
      </w:r>
    </w:p>
    <w:p w14:paraId="4FB44154" w14:textId="77777777" w:rsidR="00B24C4C" w:rsidRPr="00A435DA" w:rsidRDefault="00B24C4C" w:rsidP="00B24C4C">
      <w:pPr>
        <w:pStyle w:val="PargrafodaLista"/>
        <w:numPr>
          <w:ilvl w:val="0"/>
          <w:numId w:val="7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Experiência em comunicação oral a partir de projetos de leituras e acadêmicos como grupos de estudos sobre Saúde Mental e Levantamentos Sócios-Econômicos de espaços que lidam com planos sociais.</w:t>
      </w:r>
    </w:p>
    <w:p w14:paraId="331E55EA" w14:textId="21EEFCBC" w:rsidR="00B24C4C" w:rsidRPr="00B24C4C" w:rsidRDefault="00B24C4C" w:rsidP="00B24C4C">
      <w:pPr>
        <w:pStyle w:val="PargrafodaLista"/>
        <w:numPr>
          <w:ilvl w:val="0"/>
          <w:numId w:val="7"/>
        </w:numPr>
        <w:rPr>
          <w:rFonts w:ascii="Arial" w:hAnsi="Arial" w:cs="Arial"/>
          <w:lang w:val="pt-BR"/>
        </w:rPr>
      </w:pPr>
      <w:r w:rsidRPr="00A435DA">
        <w:rPr>
          <w:rFonts w:ascii="Arial" w:hAnsi="Arial" w:cs="Arial"/>
          <w:sz w:val="24"/>
          <w:szCs w:val="24"/>
          <w:lang w:val="pt-BR"/>
        </w:rPr>
        <w:t>Experiência em organização e liderança</w:t>
      </w:r>
    </w:p>
    <w:p w14:paraId="5D472E93" w14:textId="321FA69E" w:rsidR="00B24C4C" w:rsidRDefault="00ED41BD" w:rsidP="00B24C4C">
      <w:pPr>
        <w:rPr>
          <w:rFonts w:ascii="Arial" w:hAnsi="Arial" w:cs="Arial"/>
          <w:b/>
          <w:sz w:val="24"/>
          <w:szCs w:val="24"/>
          <w:lang w:val="pt-BR"/>
        </w:rPr>
      </w:pPr>
      <w:r w:rsidRPr="00ED41BD">
        <w:rPr>
          <w:rFonts w:ascii="Arial" w:hAnsi="Arial" w:cs="Arial"/>
          <w:b/>
          <w:sz w:val="24"/>
          <w:szCs w:val="24"/>
          <w:lang w:val="pt-BR"/>
        </w:rPr>
        <w:t>Experiências Profissionais</w:t>
      </w:r>
    </w:p>
    <w:p w14:paraId="53C62301" w14:textId="3427007D" w:rsidR="00B24C4C" w:rsidRDefault="00B24C4C" w:rsidP="00B24C4C">
      <w:pPr>
        <w:pStyle w:val="PargrafodaLista"/>
        <w:numPr>
          <w:ilvl w:val="0"/>
          <w:numId w:val="11"/>
        </w:numPr>
        <w:rPr>
          <w:rFonts w:ascii="Arial" w:hAnsi="Arial" w:cs="Arial"/>
          <w:b/>
          <w:sz w:val="24"/>
          <w:szCs w:val="24"/>
          <w:lang w:val="pt-BR"/>
        </w:rPr>
      </w:pPr>
      <w:proofErr w:type="spellStart"/>
      <w:r>
        <w:rPr>
          <w:rFonts w:ascii="Arial" w:hAnsi="Arial" w:cs="Arial"/>
          <w:b/>
          <w:sz w:val="24"/>
          <w:szCs w:val="24"/>
          <w:lang w:val="pt-BR"/>
        </w:rPr>
        <w:t>Aga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 Carneiro Restaurante </w:t>
      </w:r>
    </w:p>
    <w:p w14:paraId="60166EE8" w14:textId="187EE4F3" w:rsidR="00B24C4C" w:rsidRPr="00B24C4C" w:rsidRDefault="00B24C4C" w:rsidP="00B24C4C">
      <w:pPr>
        <w:pStyle w:val="PargrafodaLista"/>
        <w:numPr>
          <w:ilvl w:val="0"/>
          <w:numId w:val="11"/>
        </w:numPr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 xml:space="preserve">Cargo: </w:t>
      </w:r>
      <w:r>
        <w:rPr>
          <w:rFonts w:ascii="Arial" w:hAnsi="Arial" w:cs="Arial"/>
          <w:bCs/>
          <w:sz w:val="24"/>
          <w:szCs w:val="24"/>
          <w:lang w:val="pt-BR"/>
        </w:rPr>
        <w:t>Garçom</w:t>
      </w:r>
    </w:p>
    <w:p w14:paraId="42EC5592" w14:textId="141D3FB2" w:rsidR="00B24C4C" w:rsidRPr="00B24C4C" w:rsidRDefault="00B24C4C" w:rsidP="00ED41BD">
      <w:pPr>
        <w:pStyle w:val="PargrafodaLista"/>
        <w:numPr>
          <w:ilvl w:val="0"/>
          <w:numId w:val="11"/>
        </w:numPr>
        <w:rPr>
          <w:rFonts w:ascii="Arial" w:hAnsi="Arial" w:cs="Arial"/>
          <w:b/>
          <w:sz w:val="24"/>
          <w:szCs w:val="24"/>
          <w:lang w:val="pt-BR"/>
        </w:rPr>
      </w:pPr>
      <w:r w:rsidRPr="00B24C4C">
        <w:rPr>
          <w:rFonts w:ascii="Arial" w:hAnsi="Arial" w:cs="Arial"/>
          <w:b/>
          <w:sz w:val="24"/>
          <w:szCs w:val="24"/>
          <w:lang w:val="pt-BR"/>
        </w:rPr>
        <w:t xml:space="preserve">Tempo: </w:t>
      </w:r>
      <w:proofErr w:type="gramStart"/>
      <w:r w:rsidRPr="00B24C4C">
        <w:rPr>
          <w:rFonts w:ascii="Arial" w:hAnsi="Arial" w:cs="Arial"/>
          <w:bCs/>
          <w:sz w:val="24"/>
          <w:szCs w:val="24"/>
          <w:lang w:val="pt-BR"/>
        </w:rPr>
        <w:t>Junho</w:t>
      </w:r>
      <w:proofErr w:type="gramEnd"/>
      <w:r w:rsidRPr="00B24C4C">
        <w:rPr>
          <w:rFonts w:ascii="Arial" w:hAnsi="Arial" w:cs="Arial"/>
          <w:bCs/>
          <w:sz w:val="24"/>
          <w:szCs w:val="24"/>
          <w:lang w:val="pt-BR"/>
        </w:rPr>
        <w:t xml:space="preserve"> de 2022</w:t>
      </w:r>
      <w:r>
        <w:rPr>
          <w:rFonts w:ascii="Arial" w:hAnsi="Arial" w:cs="Arial"/>
          <w:bCs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– Atualmente</w:t>
      </w:r>
    </w:p>
    <w:p w14:paraId="1766EB0B" w14:textId="6253C043" w:rsidR="00B24C4C" w:rsidRDefault="00B24C4C" w:rsidP="00B24C4C">
      <w:pPr>
        <w:pStyle w:val="Listacommarcadores"/>
        <w:numPr>
          <w:ilvl w:val="0"/>
          <w:numId w:val="11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Atividade:</w:t>
      </w:r>
      <w:r>
        <w:rPr>
          <w:rFonts w:ascii="Arial" w:hAnsi="Arial" w:cs="Arial"/>
          <w:sz w:val="24"/>
          <w:szCs w:val="24"/>
          <w:lang w:val="pt-BR"/>
        </w:rPr>
        <w:t xml:space="preserve"> Atendimento ao Cliente; </w:t>
      </w:r>
      <w:proofErr w:type="gramStart"/>
      <w:r>
        <w:rPr>
          <w:rFonts w:ascii="Arial" w:hAnsi="Arial" w:cs="Arial"/>
          <w:sz w:val="24"/>
          <w:szCs w:val="24"/>
          <w:lang w:val="pt-BR"/>
        </w:rPr>
        <w:t>Atuar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com o sistema próprio da empresa para situações envolvendo pedidos delivery/aplicativos direcionados ao cliente; Recepção de pedidos.</w:t>
      </w:r>
    </w:p>
    <w:p w14:paraId="5490BEEC" w14:textId="77777777" w:rsidR="00B24C4C" w:rsidRPr="00B24C4C" w:rsidRDefault="00B24C4C" w:rsidP="00B24C4C">
      <w:pPr>
        <w:pStyle w:val="PargrafodaLista"/>
        <w:rPr>
          <w:rFonts w:ascii="Arial" w:hAnsi="Arial" w:cs="Arial"/>
          <w:b/>
          <w:sz w:val="24"/>
          <w:szCs w:val="24"/>
          <w:lang w:val="pt-BR"/>
        </w:rPr>
      </w:pPr>
    </w:p>
    <w:p w14:paraId="22C292DF" w14:textId="77777777" w:rsidR="00ED41BD" w:rsidRDefault="00ED41BD" w:rsidP="00ED41BD">
      <w:pPr>
        <w:pStyle w:val="Listacommarcadores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pt-BR"/>
        </w:rPr>
      </w:pPr>
      <w:r w:rsidRPr="005A0E4F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Madero Indústria e Comércio S.A</w:t>
      </w:r>
    </w:p>
    <w:p w14:paraId="1D89494F" w14:textId="77777777" w:rsidR="00ED41BD" w:rsidRDefault="00ED41BD" w:rsidP="00ED41BD">
      <w:pPr>
        <w:pStyle w:val="Listacommarcadores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Cargo: </w:t>
      </w:r>
      <w:r w:rsidR="00F525FD">
        <w:rPr>
          <w:rFonts w:ascii="Arial" w:hAnsi="Arial" w:cs="Arial"/>
          <w:sz w:val="24"/>
          <w:szCs w:val="24"/>
          <w:lang w:val="pt-BR"/>
        </w:rPr>
        <w:t xml:space="preserve">Garçom / Recepcionista </w:t>
      </w:r>
    </w:p>
    <w:p w14:paraId="36CE1C70" w14:textId="77777777" w:rsidR="00ED41BD" w:rsidRDefault="00ED41BD" w:rsidP="00ED41BD">
      <w:pPr>
        <w:pStyle w:val="Listacommarcadores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Tempo: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pt-BR"/>
        </w:rPr>
        <w:t>Dezembro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de 2019 – Abril de 2022</w:t>
      </w:r>
    </w:p>
    <w:p w14:paraId="1C25CC22" w14:textId="77777777" w:rsidR="00ED41BD" w:rsidRDefault="00ED41BD" w:rsidP="00ED41BD">
      <w:pPr>
        <w:pStyle w:val="Listacommarcadores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Atividade:</w:t>
      </w:r>
      <w:r>
        <w:rPr>
          <w:rFonts w:ascii="Arial" w:hAnsi="Arial" w:cs="Arial"/>
          <w:sz w:val="24"/>
          <w:szCs w:val="24"/>
          <w:lang w:val="pt-BR"/>
        </w:rPr>
        <w:t xml:space="preserve"> Atendimento ao Cliente; Organização e Prestação ao serviço de entregas e satisfação; Controle de estoque/produção da unidade; </w:t>
      </w:r>
      <w:proofErr w:type="gramStart"/>
      <w:r>
        <w:rPr>
          <w:rFonts w:ascii="Arial" w:hAnsi="Arial" w:cs="Arial"/>
          <w:sz w:val="24"/>
          <w:szCs w:val="24"/>
          <w:lang w:val="pt-BR"/>
        </w:rPr>
        <w:t>Atuar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com o sistema próprio da empresa para situações envolvendo pedidos delivery/aplicativos direcionados ao cliente; Recepção de pedidos.</w:t>
      </w:r>
    </w:p>
    <w:p w14:paraId="7114E6DA" w14:textId="77777777" w:rsidR="00C645E4" w:rsidRDefault="00C645E4" w:rsidP="00C645E4">
      <w:pPr>
        <w:pStyle w:val="Listacommarcadores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pt-BR"/>
        </w:rPr>
      </w:pPr>
    </w:p>
    <w:p w14:paraId="49E9235E" w14:textId="77777777" w:rsidR="00ED3638" w:rsidRPr="00ED3638" w:rsidRDefault="00ED3638" w:rsidP="00ED41BD">
      <w:pPr>
        <w:pStyle w:val="Listacommarcadores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Café Girondino</w:t>
      </w:r>
    </w:p>
    <w:p w14:paraId="0FFEB5D4" w14:textId="77777777" w:rsidR="00ED3638" w:rsidRDefault="00ED3638" w:rsidP="00ED41BD">
      <w:pPr>
        <w:pStyle w:val="Listacommarcadores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Cargo: </w:t>
      </w:r>
      <w:r w:rsidRPr="003C03D6">
        <w:rPr>
          <w:rFonts w:ascii="Arial" w:hAnsi="Arial" w:cs="Arial"/>
          <w:sz w:val="24"/>
          <w:szCs w:val="24"/>
          <w:lang w:val="pt-BR"/>
        </w:rPr>
        <w:t xml:space="preserve">Recepcionista/Hostess Bilíngue </w:t>
      </w:r>
    </w:p>
    <w:p w14:paraId="39922FFA" w14:textId="77777777" w:rsidR="003C03D6" w:rsidRDefault="003C03D6" w:rsidP="00ED41BD">
      <w:pPr>
        <w:pStyle w:val="Listacommarcadores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Tempo: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pt-BR"/>
        </w:rPr>
        <w:t>Abril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de 2022 — Maio de 2022</w:t>
      </w:r>
    </w:p>
    <w:p w14:paraId="384758DF" w14:textId="77777777" w:rsidR="008B3F87" w:rsidRPr="003C03D6" w:rsidRDefault="008B3F87" w:rsidP="00ED41BD">
      <w:pPr>
        <w:pStyle w:val="Listacommarcadores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Atividade:</w:t>
      </w:r>
      <w:r>
        <w:rPr>
          <w:rFonts w:ascii="Arial" w:hAnsi="Arial" w:cs="Arial"/>
          <w:sz w:val="24"/>
          <w:szCs w:val="24"/>
          <w:lang w:val="pt-BR"/>
        </w:rPr>
        <w:t xml:space="preserve"> Atendimento ao Cliente; Controle de Acesso; Organização de fila e assentos; Dúvidas, Sugestões e Reclamações </w:t>
      </w:r>
      <w:proofErr w:type="gramStart"/>
      <w:r>
        <w:rPr>
          <w:rFonts w:ascii="Arial" w:hAnsi="Arial" w:cs="Arial"/>
          <w:sz w:val="24"/>
          <w:szCs w:val="24"/>
          <w:lang w:val="pt-BR"/>
        </w:rPr>
        <w:t>direta(</w:t>
      </w:r>
      <w:proofErr w:type="gramEnd"/>
      <w:r>
        <w:rPr>
          <w:rFonts w:ascii="Arial" w:hAnsi="Arial" w:cs="Arial"/>
          <w:sz w:val="24"/>
          <w:szCs w:val="24"/>
          <w:lang w:val="pt-BR"/>
        </w:rPr>
        <w:t>primeiro contato);</w:t>
      </w:r>
      <w:r w:rsidR="00746C9D">
        <w:rPr>
          <w:rFonts w:ascii="Arial" w:hAnsi="Arial" w:cs="Arial"/>
          <w:sz w:val="24"/>
          <w:szCs w:val="24"/>
          <w:lang w:val="pt-BR"/>
        </w:rPr>
        <w:t xml:space="preserve"> Atendimento Receptivo;</w:t>
      </w:r>
    </w:p>
    <w:p w14:paraId="24292EB1" w14:textId="77777777" w:rsidR="00ED41BD" w:rsidRPr="003C03D6" w:rsidRDefault="00ED41BD" w:rsidP="00ED41BD">
      <w:pPr>
        <w:pStyle w:val="Listacommarcadores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  <w:lang w:val="pt-BR"/>
        </w:rPr>
      </w:pPr>
    </w:p>
    <w:p w14:paraId="5AF1014F" w14:textId="77777777" w:rsidR="00ED41BD" w:rsidRPr="00ED41BD" w:rsidRDefault="00ED41BD" w:rsidP="00ED41BD">
      <w:pPr>
        <w:pStyle w:val="Listacommarcadores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Voluntariado</w:t>
      </w:r>
    </w:p>
    <w:p w14:paraId="6ACC18B3" w14:textId="77777777" w:rsidR="00ED41BD" w:rsidRPr="005A0E4F" w:rsidRDefault="00ED41BD" w:rsidP="00ED41BD">
      <w:pPr>
        <w:pStyle w:val="Listacommarcadores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proofErr w:type="spellStart"/>
      <w:r w:rsidRPr="00E10D72">
        <w:rPr>
          <w:rFonts w:ascii="Arial" w:hAnsi="Arial" w:cs="Arial"/>
          <w:b/>
          <w:bCs/>
          <w:sz w:val="24"/>
          <w:szCs w:val="24"/>
          <w:lang w:val="pt-BR"/>
        </w:rPr>
        <w:t>Aisec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Pr="00E10D72">
        <w:rPr>
          <w:rFonts w:ascii="Arial" w:hAnsi="Arial" w:cs="Arial"/>
          <w:b/>
          <w:bCs/>
          <w:sz w:val="24"/>
          <w:szCs w:val="24"/>
          <w:lang w:val="pt-BR"/>
        </w:rPr>
        <w:t>no Brasil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32DC8589" w14:textId="77777777" w:rsidR="00ED41BD" w:rsidRPr="0019062C" w:rsidRDefault="00ED41BD" w:rsidP="00ED41BD">
      <w:pPr>
        <w:pStyle w:val="Listacommarcadores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19062C">
        <w:rPr>
          <w:rFonts w:ascii="Arial" w:hAnsi="Arial" w:cs="Arial"/>
          <w:b/>
          <w:bCs/>
          <w:sz w:val="24"/>
          <w:szCs w:val="24"/>
          <w:lang w:val="pt-BR"/>
        </w:rPr>
        <w:t>Cargo</w:t>
      </w:r>
      <w:r w:rsidRPr="0019062C">
        <w:rPr>
          <w:rFonts w:ascii="Arial" w:hAnsi="Arial" w:cs="Arial"/>
          <w:sz w:val="24"/>
          <w:szCs w:val="24"/>
          <w:lang w:val="pt-BR"/>
        </w:rPr>
        <w:t>: Assistente</w:t>
      </w:r>
    </w:p>
    <w:p w14:paraId="50FBB202" w14:textId="77777777" w:rsidR="00ED41BD" w:rsidRPr="0019062C" w:rsidRDefault="00ED41BD" w:rsidP="00ED41BD">
      <w:pPr>
        <w:pStyle w:val="Listacommarcadores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19062C">
        <w:rPr>
          <w:rFonts w:ascii="Arial" w:hAnsi="Arial" w:cs="Arial"/>
          <w:b/>
          <w:bCs/>
          <w:sz w:val="24"/>
          <w:szCs w:val="24"/>
          <w:lang w:val="pt-BR"/>
        </w:rPr>
        <w:t>Tempo</w:t>
      </w:r>
      <w:r w:rsidRPr="0019062C">
        <w:rPr>
          <w:rFonts w:ascii="Arial" w:hAnsi="Arial" w:cs="Arial"/>
          <w:sz w:val="24"/>
          <w:szCs w:val="24"/>
          <w:lang w:val="pt-BR"/>
        </w:rPr>
        <w:t xml:space="preserve">: </w:t>
      </w:r>
      <w:proofErr w:type="gramStart"/>
      <w:r w:rsidRPr="0019062C">
        <w:rPr>
          <w:rFonts w:ascii="Arial" w:hAnsi="Arial" w:cs="Arial"/>
          <w:sz w:val="24"/>
          <w:szCs w:val="24"/>
          <w:lang w:val="pt-BR"/>
        </w:rPr>
        <w:t>Agosto</w:t>
      </w:r>
      <w:proofErr w:type="gramEnd"/>
      <w:r w:rsidRPr="0019062C">
        <w:rPr>
          <w:rFonts w:ascii="Arial" w:hAnsi="Arial" w:cs="Arial"/>
          <w:sz w:val="24"/>
          <w:szCs w:val="24"/>
          <w:lang w:val="pt-BR"/>
        </w:rPr>
        <w:t xml:space="preserve"> de 2018 — Novembro de 2018</w:t>
      </w:r>
    </w:p>
    <w:p w14:paraId="62E8DD60" w14:textId="77777777" w:rsidR="00DE6AEF" w:rsidRPr="004B6573" w:rsidRDefault="00ED41BD" w:rsidP="004B6573">
      <w:pPr>
        <w:pStyle w:val="Listacommarcadores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19062C">
        <w:rPr>
          <w:rFonts w:ascii="Arial" w:hAnsi="Arial" w:cs="Arial"/>
          <w:b/>
          <w:bCs/>
          <w:sz w:val="24"/>
          <w:szCs w:val="24"/>
          <w:lang w:val="pt-BR"/>
        </w:rPr>
        <w:t>Atividade</w:t>
      </w:r>
      <w:r>
        <w:rPr>
          <w:rFonts w:ascii="Arial" w:hAnsi="Arial" w:cs="Arial"/>
          <w:lang w:val="pt-BR"/>
        </w:rPr>
        <w:t xml:space="preserve">: </w:t>
      </w:r>
      <w:r w:rsidRPr="0019062C">
        <w:rPr>
          <w:rFonts w:ascii="Arial" w:hAnsi="Arial" w:cs="Arial"/>
          <w:sz w:val="24"/>
          <w:szCs w:val="24"/>
          <w:lang w:val="pt-BR"/>
        </w:rPr>
        <w:t>Auxiliar a rotina dos intercambistas na prestação de serviços sociais envolvendo, principalmente, educação para comunidades de vulnerabilidade social em torno da região de Belém - PA</w:t>
      </w:r>
      <w:r w:rsidR="00F105BC" w:rsidRPr="004B6573">
        <w:rPr>
          <w:rFonts w:ascii="Arial" w:hAnsi="Arial" w:cs="Arial"/>
          <w:sz w:val="24"/>
          <w:szCs w:val="24"/>
          <w:lang w:val="pt-BR"/>
        </w:rPr>
        <w:t>.</w:t>
      </w:r>
    </w:p>
    <w:p w14:paraId="1A81A63C" w14:textId="77777777" w:rsidR="00DE6AEF" w:rsidRDefault="00FD1876">
      <w:pPr>
        <w:pStyle w:val="Ttulodaseo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>Cursos Extracurriculares</w:t>
      </w:r>
    </w:p>
    <w:p w14:paraId="7AD31706" w14:textId="77777777" w:rsidR="00DE6AEF" w:rsidRDefault="00FD187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Segurança da Informação:</w:t>
      </w:r>
      <w:r>
        <w:rPr>
          <w:rFonts w:ascii="Arial" w:hAnsi="Arial" w:cs="Arial"/>
          <w:sz w:val="24"/>
          <w:szCs w:val="24"/>
          <w:lang w:val="pt-BR"/>
        </w:rPr>
        <w:t xml:space="preserve"> 40 horas</w:t>
      </w:r>
    </w:p>
    <w:p w14:paraId="0F27291C" w14:textId="77777777" w:rsidR="00DE6AEF" w:rsidRDefault="00FD187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 xml:space="preserve">Instituição: </w:t>
      </w:r>
      <w:r>
        <w:rPr>
          <w:rFonts w:ascii="Arial" w:hAnsi="Arial" w:cs="Arial"/>
          <w:sz w:val="24"/>
          <w:szCs w:val="24"/>
          <w:lang w:val="pt-BR"/>
        </w:rPr>
        <w:t xml:space="preserve">Escola do Trabalho </w:t>
      </w:r>
      <w:proofErr w:type="gramStart"/>
      <w:r>
        <w:rPr>
          <w:rFonts w:ascii="Arial" w:hAnsi="Arial" w:cs="Arial"/>
          <w:sz w:val="24"/>
          <w:szCs w:val="24"/>
          <w:lang w:val="pt-BR"/>
        </w:rPr>
        <w:t>EAD(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Programa do Governo Federal) </w:t>
      </w:r>
    </w:p>
    <w:p w14:paraId="6C60C83F" w14:textId="77777777" w:rsidR="00DE6AEF" w:rsidRDefault="00DE6AEF">
      <w:pPr>
        <w:pStyle w:val="PargrafodaLista"/>
        <w:rPr>
          <w:rFonts w:ascii="Arial" w:hAnsi="Arial" w:cs="Arial"/>
          <w:b/>
          <w:sz w:val="24"/>
          <w:szCs w:val="24"/>
          <w:lang w:val="pt-BR"/>
        </w:rPr>
      </w:pPr>
    </w:p>
    <w:p w14:paraId="57EF181D" w14:textId="77777777" w:rsidR="00DE6AEF" w:rsidRDefault="00FD1876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Espanhol aplicado ao trabalho:</w:t>
      </w:r>
      <w:r>
        <w:rPr>
          <w:rFonts w:ascii="Arial" w:hAnsi="Arial" w:cs="Arial"/>
          <w:sz w:val="24"/>
          <w:szCs w:val="24"/>
          <w:lang w:val="pt-BR"/>
        </w:rPr>
        <w:t xml:space="preserve"> 40 horas</w:t>
      </w:r>
    </w:p>
    <w:p w14:paraId="0A7CFADD" w14:textId="77777777" w:rsidR="00DE6AEF" w:rsidRDefault="00FD1876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 xml:space="preserve">Instituição: </w:t>
      </w:r>
      <w:r>
        <w:rPr>
          <w:rFonts w:ascii="Arial" w:hAnsi="Arial" w:cs="Arial"/>
          <w:sz w:val="24"/>
          <w:szCs w:val="24"/>
          <w:lang w:val="pt-BR"/>
        </w:rPr>
        <w:t xml:space="preserve">Escolha do Trabalho </w:t>
      </w:r>
      <w:proofErr w:type="gramStart"/>
      <w:r>
        <w:rPr>
          <w:rFonts w:ascii="Arial" w:hAnsi="Arial" w:cs="Arial"/>
          <w:sz w:val="24"/>
          <w:szCs w:val="24"/>
          <w:lang w:val="pt-BR"/>
        </w:rPr>
        <w:t>EAD(</w:t>
      </w:r>
      <w:proofErr w:type="gramEnd"/>
      <w:r>
        <w:rPr>
          <w:rFonts w:ascii="Arial" w:hAnsi="Arial" w:cs="Arial"/>
          <w:sz w:val="24"/>
          <w:szCs w:val="24"/>
          <w:lang w:val="pt-BR"/>
        </w:rPr>
        <w:t>Programa do Governo Federal)</w:t>
      </w:r>
      <w:r>
        <w:rPr>
          <w:rFonts w:ascii="Arial" w:hAnsi="Arial" w:cs="Arial"/>
          <w:b/>
          <w:sz w:val="24"/>
          <w:szCs w:val="24"/>
          <w:lang w:val="pt-BR"/>
        </w:rPr>
        <w:t xml:space="preserve"> </w:t>
      </w:r>
    </w:p>
    <w:p w14:paraId="5A9C79BB" w14:textId="77777777" w:rsidR="00DE6AEF" w:rsidRDefault="00DE6AEF">
      <w:pPr>
        <w:pStyle w:val="Listacommarcadores"/>
        <w:numPr>
          <w:ilvl w:val="0"/>
          <w:numId w:val="0"/>
        </w:numPr>
        <w:rPr>
          <w:rFonts w:ascii="Arial" w:hAnsi="Arial" w:cs="Arial"/>
          <w:lang w:val="pt-BR"/>
        </w:rPr>
      </w:pPr>
    </w:p>
    <w:sectPr w:rsidR="00DE6AEF">
      <w:footerReference w:type="default" r:id="rId9"/>
      <w:pgSz w:w="11907" w:h="16839" w:code="9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4FB83" w14:textId="77777777" w:rsidR="002544A9" w:rsidRDefault="002544A9">
      <w:pPr>
        <w:spacing w:after="0"/>
      </w:pPr>
      <w:r>
        <w:separator/>
      </w:r>
    </w:p>
  </w:endnote>
  <w:endnote w:type="continuationSeparator" w:id="0">
    <w:p w14:paraId="63E3A80F" w14:textId="77777777" w:rsidR="002544A9" w:rsidRDefault="002544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Baskerville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685A3" w14:textId="77777777" w:rsidR="00DE6AEF" w:rsidRDefault="00FD1876">
    <w:pPr>
      <w:pStyle w:val="rodap"/>
    </w:pPr>
    <w:r>
      <w:rPr>
        <w:lang w:val="pt-BR"/>
      </w:rPr>
      <w:t>Página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  <w:lang w:val="pt-BR"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404B6" w14:textId="77777777" w:rsidR="002544A9" w:rsidRDefault="002544A9">
      <w:pPr>
        <w:spacing w:after="0"/>
      </w:pPr>
      <w:r>
        <w:separator/>
      </w:r>
    </w:p>
  </w:footnote>
  <w:footnote w:type="continuationSeparator" w:id="0">
    <w:p w14:paraId="08C64CF7" w14:textId="77777777" w:rsidR="002544A9" w:rsidRDefault="002544A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70FC019A"/>
    <w:lvl w:ilvl="0">
      <w:start w:val="1"/>
      <w:numFmt w:val="bullet"/>
      <w:pStyle w:val="Listacommarcadores"/>
      <w:lvlText w:val="·"/>
      <w:lvlJc w:val="left"/>
      <w:pPr>
        <w:tabs>
          <w:tab w:val="left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0000002"/>
    <w:multiLevelType w:val="hybridMultilevel"/>
    <w:tmpl w:val="102CD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32149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26304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44EEE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D2802"/>
    <w:multiLevelType w:val="hybridMultilevel"/>
    <w:tmpl w:val="13589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66408"/>
    <w:multiLevelType w:val="hybridMultilevel"/>
    <w:tmpl w:val="C5748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02C4C"/>
    <w:multiLevelType w:val="hybridMultilevel"/>
    <w:tmpl w:val="38D6E4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945DF1"/>
    <w:multiLevelType w:val="hybridMultilevel"/>
    <w:tmpl w:val="E10E8E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E2CCA"/>
    <w:multiLevelType w:val="hybridMultilevel"/>
    <w:tmpl w:val="20001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0094439">
    <w:abstractNumId w:val="2"/>
  </w:num>
  <w:num w:numId="2" w16cid:durableId="1655601956">
    <w:abstractNumId w:val="5"/>
  </w:num>
  <w:num w:numId="3" w16cid:durableId="877476539">
    <w:abstractNumId w:val="3"/>
  </w:num>
  <w:num w:numId="4" w16cid:durableId="1932158963">
    <w:abstractNumId w:val="0"/>
    <w:lvlOverride w:ilvl="0">
      <w:startOverride w:val="1"/>
    </w:lvlOverride>
  </w:num>
  <w:num w:numId="5" w16cid:durableId="1650019506">
    <w:abstractNumId w:val="0"/>
    <w:lvlOverride w:ilvl="0">
      <w:startOverride w:val="1"/>
    </w:lvlOverride>
  </w:num>
  <w:num w:numId="6" w16cid:durableId="301082335">
    <w:abstractNumId w:val="0"/>
  </w:num>
  <w:num w:numId="7" w16cid:durableId="582303426">
    <w:abstractNumId w:val="1"/>
  </w:num>
  <w:num w:numId="8" w16cid:durableId="1629703732">
    <w:abstractNumId w:val="4"/>
  </w:num>
  <w:num w:numId="9" w16cid:durableId="48498926">
    <w:abstractNumId w:val="0"/>
    <w:lvlOverride w:ilvl="0">
      <w:startOverride w:val="1"/>
    </w:lvlOverride>
  </w:num>
  <w:num w:numId="10" w16cid:durableId="329795172">
    <w:abstractNumId w:val="7"/>
  </w:num>
  <w:num w:numId="11" w16cid:durableId="1661614546">
    <w:abstractNumId w:val="8"/>
  </w:num>
  <w:num w:numId="12" w16cid:durableId="143621050">
    <w:abstractNumId w:val="9"/>
  </w:num>
  <w:num w:numId="13" w16cid:durableId="8761661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AEF"/>
    <w:rsid w:val="00010A0A"/>
    <w:rsid w:val="0001509F"/>
    <w:rsid w:val="0001767C"/>
    <w:rsid w:val="0016122B"/>
    <w:rsid w:val="0019062C"/>
    <w:rsid w:val="001E78B6"/>
    <w:rsid w:val="002544A9"/>
    <w:rsid w:val="002F4D10"/>
    <w:rsid w:val="00330E42"/>
    <w:rsid w:val="0036701C"/>
    <w:rsid w:val="003C03D6"/>
    <w:rsid w:val="003F7E48"/>
    <w:rsid w:val="004055C8"/>
    <w:rsid w:val="004B6573"/>
    <w:rsid w:val="004D059B"/>
    <w:rsid w:val="004E4044"/>
    <w:rsid w:val="0057364E"/>
    <w:rsid w:val="005A0E4F"/>
    <w:rsid w:val="005E3FF1"/>
    <w:rsid w:val="006105EF"/>
    <w:rsid w:val="006D1004"/>
    <w:rsid w:val="00744E3B"/>
    <w:rsid w:val="00746C9D"/>
    <w:rsid w:val="007C5A47"/>
    <w:rsid w:val="007D2BF0"/>
    <w:rsid w:val="008B3F87"/>
    <w:rsid w:val="00934157"/>
    <w:rsid w:val="009A03C8"/>
    <w:rsid w:val="009B050E"/>
    <w:rsid w:val="009E53A2"/>
    <w:rsid w:val="00A435DA"/>
    <w:rsid w:val="00B24C4C"/>
    <w:rsid w:val="00B33D04"/>
    <w:rsid w:val="00B3414F"/>
    <w:rsid w:val="00B35A7A"/>
    <w:rsid w:val="00BC589A"/>
    <w:rsid w:val="00C129F2"/>
    <w:rsid w:val="00C416DB"/>
    <w:rsid w:val="00C645E4"/>
    <w:rsid w:val="00CD4D8A"/>
    <w:rsid w:val="00CF5352"/>
    <w:rsid w:val="00D07EB0"/>
    <w:rsid w:val="00D36208"/>
    <w:rsid w:val="00DE4798"/>
    <w:rsid w:val="00DE6AEF"/>
    <w:rsid w:val="00DE754F"/>
    <w:rsid w:val="00E10D72"/>
    <w:rsid w:val="00E10F3A"/>
    <w:rsid w:val="00E27074"/>
    <w:rsid w:val="00EA62CD"/>
    <w:rsid w:val="00ED3638"/>
    <w:rsid w:val="00ED41BD"/>
    <w:rsid w:val="00F105BC"/>
    <w:rsid w:val="00F440A4"/>
    <w:rsid w:val="00F525FD"/>
    <w:rsid w:val="00FA0BA2"/>
    <w:rsid w:val="00FD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EA0AA"/>
  <w15:docId w15:val="{1D70C5B9-90A5-0548-B729-40CD9586B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SimSun"/>
        <w:color w:val="404040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12" w:space="4" w:color="141414"/>
      </w:pBdr>
      <w:spacing w:after="120"/>
      <w:contextualSpacing/>
    </w:pPr>
    <w:rPr>
      <w:rFonts w:eastAsia="SimSun"/>
      <w:color w:val="141414"/>
      <w:kern w:val="28"/>
      <w:sz w:val="52"/>
    </w:rPr>
  </w:style>
  <w:style w:type="character" w:customStyle="1" w:styleId="TtuloChar">
    <w:name w:val="Título Char"/>
    <w:basedOn w:val="Fontepargpadro"/>
    <w:link w:val="Ttulo"/>
    <w:uiPriority w:val="2"/>
    <w:rPr>
      <w:rFonts w:ascii="Cambria" w:eastAsia="SimSun" w:hAnsi="Cambria" w:cs="SimSun"/>
      <w:color w:val="141414"/>
      <w:kern w:val="28"/>
      <w:sz w:val="52"/>
    </w:rPr>
  </w:style>
  <w:style w:type="character" w:customStyle="1" w:styleId="Textodoespaoreservado">
    <w:name w:val="Texto do espaço reservado"/>
    <w:basedOn w:val="Fontepargpadro"/>
    <w:uiPriority w:val="99"/>
    <w:rPr>
      <w:color w:val="808080"/>
    </w:rPr>
  </w:style>
  <w:style w:type="paragraph" w:customStyle="1" w:styleId="Ttulodaseo">
    <w:name w:val="Título da seção"/>
    <w:basedOn w:val="Normal"/>
    <w:next w:val="Normal"/>
    <w:uiPriority w:val="1"/>
    <w:qFormat/>
    <w:pPr>
      <w:spacing w:before="500" w:after="100"/>
    </w:pPr>
    <w:rPr>
      <w:rFonts w:eastAsia="SimSun"/>
      <w:b/>
      <w:bCs/>
      <w:color w:val="4E4E4E"/>
      <w:sz w:val="24"/>
    </w:rPr>
  </w:style>
  <w:style w:type="paragraph" w:customStyle="1" w:styleId="Listacommarcadores">
    <w:name w:val="Lista com marcadores"/>
    <w:basedOn w:val="Normal"/>
    <w:uiPriority w:val="1"/>
    <w:qFormat/>
    <w:pPr>
      <w:numPr>
        <w:numId w:val="6"/>
      </w:numPr>
      <w:spacing w:after="80"/>
    </w:pPr>
  </w:style>
  <w:style w:type="paragraph" w:customStyle="1" w:styleId="Subseo">
    <w:name w:val="Subseção"/>
    <w:basedOn w:val="Normal"/>
    <w:uiPriority w:val="1"/>
    <w:qFormat/>
    <w:pPr>
      <w:spacing w:before="280" w:after="120"/>
    </w:pPr>
    <w:rPr>
      <w:b/>
      <w:bCs/>
      <w:caps/>
      <w:color w:val="191919"/>
    </w:rPr>
  </w:style>
  <w:style w:type="paragraph" w:customStyle="1" w:styleId="cabealho">
    <w:name w:val="cabeçalho"/>
    <w:basedOn w:val="Normal"/>
    <w:link w:val="Cardecabealho"/>
    <w:uiPriority w:val="99"/>
    <w:pPr>
      <w:tabs>
        <w:tab w:val="center" w:pos="4680"/>
        <w:tab w:val="right" w:pos="9360"/>
      </w:tabs>
      <w:spacing w:after="0"/>
    </w:pPr>
  </w:style>
  <w:style w:type="character" w:customStyle="1" w:styleId="Cardecabealho">
    <w:name w:val="Car de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derodap"/>
    <w:uiPriority w:val="99"/>
    <w:pPr>
      <w:spacing w:after="0"/>
      <w:jc w:val="right"/>
    </w:pPr>
    <w:rPr>
      <w:color w:val="141414"/>
    </w:rPr>
  </w:style>
  <w:style w:type="character" w:customStyle="1" w:styleId="Carderodap">
    <w:name w:val="Car de rodapé"/>
    <w:basedOn w:val="Fontepargpadro"/>
    <w:link w:val="rodap"/>
    <w:uiPriority w:val="99"/>
    <w:rPr>
      <w:color w:val="141414"/>
    </w:rPr>
  </w:style>
  <w:style w:type="character" w:styleId="TextodoEspaoReservado0">
    <w:name w:val="Placeholder Text"/>
    <w:basedOn w:val="Fontepargpadro"/>
    <w:uiPriority w:val="99"/>
    <w:rPr>
      <w:color w:val="808080"/>
    </w:rPr>
  </w:style>
  <w:style w:type="character" w:styleId="Hyperlink">
    <w:name w:val="Hyperlink"/>
    <w:basedOn w:val="Fontepargpadro"/>
    <w:uiPriority w:val="99"/>
    <w:rPr>
      <w:color w:val="5F5F5F"/>
      <w:u w:val="single"/>
    </w:rPr>
  </w:style>
  <w:style w:type="character" w:customStyle="1" w:styleId="MenoPendente1">
    <w:name w:val="Menção Pendente1"/>
    <w:basedOn w:val="Fontepargpadro"/>
    <w:uiPriority w:val="9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asal01\AppData\Roaming\Microsoft\Templates\Curr&#237;cul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[Alameda </CompanyAddress>
  <CompanyPhone>998119510 e (91) 31161080</CompanyPhone>
  <CompanyFax/>
  <CompanyEmail>E-mail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F76F8B-5E33-4C66-9E3E-20EB362965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</Template>
  <TotalTime>20</TotalTime>
  <Pages>2</Pages>
  <Words>414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COSTA BELFOR</dc:creator>
  <cp:lastModifiedBy>Leandro Belfor</cp:lastModifiedBy>
  <cp:revision>4</cp:revision>
  <dcterms:created xsi:type="dcterms:W3CDTF">2023-07-07T20:38:00Z</dcterms:created>
  <dcterms:modified xsi:type="dcterms:W3CDTF">2023-12-20T00:25:00Z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TC029191889991</vt:lpwstr>
  </property>
</Properties>
</file>